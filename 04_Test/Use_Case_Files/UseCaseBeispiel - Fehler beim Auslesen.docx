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E6F" w:rsidRDefault="00AC19B8">
      <w:pPr>
        <w:pStyle w:val="Monat"/>
      </w:pPr>
      <w:sdt>
        <w:sdtPr>
          <w:id w:val="-1506580983"/>
          <w:placeholder>
            <w:docPart w:val="9CE3C3E60BC84EFDAA678A007F2CF0AD"/>
          </w:placeholder>
          <w:temporary/>
          <w:showingPlcHdr/>
          <w15:appearance w15:val="hidden"/>
        </w:sdtPr>
        <w:sdtEndPr/>
        <w:sdtContent>
          <w:r w:rsidR="004A2DF6">
            <w:t>Jan.</w:t>
          </w:r>
        </w:sdtContent>
      </w:sdt>
      <w:sdt>
        <w:sdtPr>
          <w:rPr>
            <w:rStyle w:val="Hervorhebung"/>
          </w:rPr>
          <w:id w:val="843135663"/>
          <w:placeholder>
            <w:docPart w:val="F6C7D9A8C934441084876161D8941E75"/>
          </w:placeholder>
          <w:temporary/>
          <w:showingPlcHdr/>
          <w15:appearance w15:val="hidden"/>
        </w:sdtPr>
        <w:sdtEndPr>
          <w:rPr>
            <w:rStyle w:val="Hervorhebung"/>
          </w:rPr>
        </w:sdtEndPr>
        <w:sdtContent>
          <w:bookmarkStart w:id="0" w:name="_GoBack"/>
          <w:r w:rsidR="004A2DF6">
            <w:rPr>
              <w:rStyle w:val="Hervorhebung"/>
            </w:rPr>
            <w:t>2018</w:t>
          </w:r>
          <w:bookmarkEnd w:id="0"/>
        </w:sdtContent>
      </w:sdt>
    </w:p>
    <w:tbl>
      <w:tblPr>
        <w:tblW w:w="0" w:type="auto"/>
        <w:tblLayout w:type="fixed"/>
        <w:tblCellMar>
          <w:top w:w="43" w:type="dxa"/>
          <w:left w:w="0" w:type="dxa"/>
          <w:bottom w:w="115" w:type="dxa"/>
          <w:right w:w="187" w:type="dxa"/>
        </w:tblCellMar>
        <w:tblLook w:val="04A0" w:firstRow="1" w:lastRow="0" w:firstColumn="1" w:lastColumn="0" w:noHBand="0" w:noVBand="1"/>
        <w:tblCaption w:val="Kalenderlayouttabelle"/>
      </w:tblPr>
      <w:tblGrid>
        <w:gridCol w:w="1487"/>
        <w:gridCol w:w="1487"/>
        <w:gridCol w:w="1487"/>
        <w:gridCol w:w="1488"/>
        <w:gridCol w:w="1486"/>
        <w:gridCol w:w="1486"/>
        <w:gridCol w:w="1488"/>
      </w:tblGrid>
      <w:tr w:rsidR="004E2E6F">
        <w:trPr>
          <w:tblHeader/>
        </w:trPr>
        <w:tc>
          <w:tcPr>
            <w:tcW w:w="1487" w:type="dxa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:rsidR="004E2E6F" w:rsidRDefault="00AC19B8">
            <w:pPr>
              <w:pStyle w:val="Tag"/>
            </w:pPr>
            <w:sdt>
              <w:sdtPr>
                <w:id w:val="-904753705"/>
                <w:placeholder>
                  <w:docPart w:val="3D5F7B4FDD5E429CABA655B542BF745E"/>
                </w:placeholder>
                <w:temporary/>
                <w:showingPlcHdr/>
                <w15:appearance w15:val="hidden"/>
              </w:sdtPr>
              <w:sdtEndPr/>
              <w:sdtContent>
                <w:r w:rsidR="004A2DF6">
                  <w:rPr>
                    <w:lang w:val="de-DE"/>
                  </w:rPr>
                  <w:t>Mo</w:t>
                </w:r>
              </w:sdtContent>
            </w:sdt>
          </w:p>
        </w:tc>
        <w:tc>
          <w:tcPr>
            <w:tcW w:w="1487" w:type="dxa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:rsidR="004E2E6F" w:rsidRDefault="00AC19B8">
            <w:pPr>
              <w:pStyle w:val="Tag"/>
            </w:pPr>
            <w:sdt>
              <w:sdtPr>
                <w:id w:val="-1816795902"/>
                <w:placeholder>
                  <w:docPart w:val="FA2835102A5745C88C07EE31765B083F"/>
                </w:placeholder>
                <w:temporary/>
                <w:showingPlcHdr/>
                <w15:appearance w15:val="hidden"/>
              </w:sdtPr>
              <w:sdtEndPr/>
              <w:sdtContent>
                <w:r w:rsidR="004A2DF6">
                  <w:rPr>
                    <w:lang w:val="de-DE"/>
                  </w:rPr>
                  <w:t>Di</w:t>
                </w:r>
              </w:sdtContent>
            </w:sdt>
          </w:p>
        </w:tc>
        <w:tc>
          <w:tcPr>
            <w:tcW w:w="1487" w:type="dxa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:rsidR="004E2E6F" w:rsidRDefault="00AC19B8">
            <w:pPr>
              <w:pStyle w:val="Tag"/>
            </w:pPr>
            <w:sdt>
              <w:sdtPr>
                <w:id w:val="-471674741"/>
                <w:placeholder>
                  <w:docPart w:val="9749ACD1376C41E39065385F505FC0A4"/>
                </w:placeholder>
                <w:temporary/>
                <w:showingPlcHdr/>
                <w15:appearance w15:val="hidden"/>
              </w:sdtPr>
              <w:sdtEndPr/>
              <w:sdtContent>
                <w:r w:rsidR="004A2DF6">
                  <w:rPr>
                    <w:lang w:val="de-DE"/>
                  </w:rPr>
                  <w:t>Mi</w:t>
                </w:r>
              </w:sdtContent>
            </w:sdt>
          </w:p>
        </w:tc>
        <w:tc>
          <w:tcPr>
            <w:tcW w:w="1488" w:type="dxa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:rsidR="004E2E6F" w:rsidRDefault="00AC19B8">
            <w:pPr>
              <w:pStyle w:val="Tag"/>
            </w:pPr>
            <w:sdt>
              <w:sdtPr>
                <w:id w:val="-1055308833"/>
                <w:placeholder>
                  <w:docPart w:val="13EF05BCEC0146109603EA29F00DC986"/>
                </w:placeholder>
                <w:temporary/>
                <w:showingPlcHdr/>
                <w15:appearance w15:val="hidden"/>
              </w:sdtPr>
              <w:sdtEndPr/>
              <w:sdtContent>
                <w:r w:rsidR="004A2DF6">
                  <w:rPr>
                    <w:lang w:val="de-DE"/>
                  </w:rPr>
                  <w:t>Do</w:t>
                </w:r>
              </w:sdtContent>
            </w:sdt>
          </w:p>
        </w:tc>
        <w:tc>
          <w:tcPr>
            <w:tcW w:w="1486" w:type="dxa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:rsidR="004E2E6F" w:rsidRDefault="00AC19B8">
            <w:pPr>
              <w:pStyle w:val="Tag"/>
            </w:pPr>
            <w:sdt>
              <w:sdtPr>
                <w:id w:val="-577987163"/>
                <w:placeholder>
                  <w:docPart w:val="ED6BA6F52F6246F499E30CB271D966F5"/>
                </w:placeholder>
                <w:temporary/>
                <w:showingPlcHdr/>
                <w15:appearance w15:val="hidden"/>
              </w:sdtPr>
              <w:sdtEndPr/>
              <w:sdtContent>
                <w:r w:rsidR="004A2DF6">
                  <w:rPr>
                    <w:lang w:val="de-DE"/>
                  </w:rPr>
                  <w:t>Fr</w:t>
                </w:r>
              </w:sdtContent>
            </w:sdt>
          </w:p>
        </w:tc>
        <w:tc>
          <w:tcPr>
            <w:tcW w:w="1486" w:type="dxa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:rsidR="004E2E6F" w:rsidRDefault="00AC19B8">
            <w:pPr>
              <w:pStyle w:val="Tag"/>
            </w:pPr>
            <w:sdt>
              <w:sdtPr>
                <w:id w:val="-641423279"/>
                <w:placeholder>
                  <w:docPart w:val="B949CB997BA8495990440766B189770F"/>
                </w:placeholder>
                <w:temporary/>
                <w:showingPlcHdr/>
                <w15:appearance w15:val="hidden"/>
              </w:sdtPr>
              <w:sdtEndPr/>
              <w:sdtContent>
                <w:r w:rsidR="004A2DF6">
                  <w:rPr>
                    <w:lang w:val="de-DE"/>
                  </w:rPr>
                  <w:t>Sa</w:t>
                </w:r>
              </w:sdtContent>
            </w:sdt>
          </w:p>
        </w:tc>
        <w:tc>
          <w:tcPr>
            <w:tcW w:w="1488" w:type="dxa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:rsidR="004E2E6F" w:rsidRDefault="00AC19B8">
            <w:pPr>
              <w:pStyle w:val="Tag"/>
            </w:pPr>
            <w:sdt>
              <w:sdtPr>
                <w:id w:val="-433971655"/>
                <w:placeholder>
                  <w:docPart w:val="B0A6B65A62C74EA7BB786C56DA0F7482"/>
                </w:placeholder>
                <w:temporary/>
                <w:showingPlcHdr/>
                <w15:appearance w15:val="hidden"/>
              </w:sdtPr>
              <w:sdtEndPr/>
              <w:sdtContent>
                <w:r w:rsidR="004A2DF6">
                  <w:rPr>
                    <w:lang w:val="de-DE"/>
                  </w:rPr>
                  <w:t>So</w:t>
                </w:r>
              </w:sdtContent>
            </w:sdt>
          </w:p>
        </w:tc>
      </w:tr>
      <w:tr w:rsidR="004E2E6F">
        <w:tc>
          <w:tcPr>
            <w:tcW w:w="1487" w:type="dxa"/>
            <w:tcBorders>
              <w:top w:val="single" w:sz="48" w:space="0" w:color="232F34" w:themeColor="text2"/>
            </w:tcBorders>
            <w:tcMar>
              <w:bottom w:w="72" w:type="dxa"/>
            </w:tcMar>
            <w:vAlign w:val="bottom"/>
          </w:tcPr>
          <w:p w:rsidR="004E2E6F" w:rsidRPr="00547690" w:rsidRDefault="00AC19B8">
            <w:pPr>
              <w:pStyle w:val="Datum"/>
              <w:rPr>
                <w:lang w:val="de-DE"/>
              </w:rPr>
            </w:pPr>
            <w:sdt>
              <w:sdtPr>
                <w:rPr>
                  <w:lang w:val="de-DE"/>
                </w:rPr>
                <w:id w:val="-1598013483"/>
                <w:placeholder>
                  <w:docPart w:val="E1898A55319842E09A957533A537160F"/>
                </w:placeholder>
                <w:temporary/>
                <w:showingPlcHdr/>
                <w15:appearance w15:val="hidden"/>
              </w:sdtPr>
              <w:sdtEndPr/>
              <w:sdtContent>
                <w:r w:rsidR="004A2DF6" w:rsidRPr="00547690">
                  <w:t>01</w:t>
                </w:r>
              </w:sdtContent>
            </w:sdt>
          </w:p>
        </w:tc>
        <w:sdt>
          <w:sdtPr>
            <w:id w:val="446669558"/>
            <w:placeholder>
              <w:docPart w:val="C8C582DF8F474FB08BD7A02761517C6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87" w:type="dxa"/>
                <w:tcBorders>
                  <w:top w:val="single" w:sz="48" w:space="0" w:color="232F34" w:themeColor="text2"/>
                </w:tcBorders>
                <w:tcMar>
                  <w:bottom w:w="72" w:type="dxa"/>
                </w:tcMar>
                <w:vAlign w:val="bottom"/>
              </w:tcPr>
              <w:p w:rsidR="004E2E6F" w:rsidRDefault="004A2DF6">
                <w:pPr>
                  <w:pStyle w:val="Datum"/>
                </w:pPr>
                <w:r>
                  <w:rPr>
                    <w:lang w:val="de-DE"/>
                  </w:rPr>
                  <w:t>02</w:t>
                </w:r>
              </w:p>
            </w:tc>
          </w:sdtContent>
        </w:sdt>
        <w:sdt>
          <w:sdtPr>
            <w:id w:val="1370960068"/>
            <w:placeholder>
              <w:docPart w:val="29E6935AA29F4252A5D37449A718B7B1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87" w:type="dxa"/>
                <w:tcBorders>
                  <w:top w:val="single" w:sz="48" w:space="0" w:color="232F34" w:themeColor="text2"/>
                </w:tcBorders>
                <w:tcMar>
                  <w:bottom w:w="72" w:type="dxa"/>
                </w:tcMar>
                <w:vAlign w:val="bottom"/>
              </w:tcPr>
              <w:p w:rsidR="004E2E6F" w:rsidRDefault="004A2DF6">
                <w:pPr>
                  <w:pStyle w:val="Datum"/>
                </w:pPr>
                <w:r>
                  <w:rPr>
                    <w:lang w:val="de-DE"/>
                  </w:rPr>
                  <w:t>03</w:t>
                </w:r>
              </w:p>
            </w:tc>
          </w:sdtContent>
        </w:sdt>
        <w:sdt>
          <w:sdtPr>
            <w:id w:val="530776469"/>
            <w:placeholder>
              <w:docPart w:val="03081AA5A9FE4CA29E55460E5E96089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88" w:type="dxa"/>
                <w:tcBorders>
                  <w:top w:val="single" w:sz="48" w:space="0" w:color="232F34" w:themeColor="text2"/>
                </w:tcBorders>
                <w:tcMar>
                  <w:bottom w:w="72" w:type="dxa"/>
                </w:tcMar>
                <w:vAlign w:val="bottom"/>
              </w:tcPr>
              <w:p w:rsidR="004E2E6F" w:rsidRDefault="004A2DF6">
                <w:pPr>
                  <w:pStyle w:val="Datum"/>
                </w:pPr>
                <w:r>
                  <w:rPr>
                    <w:lang w:val="de-DE"/>
                  </w:rPr>
                  <w:t>04</w:t>
                </w:r>
              </w:p>
            </w:tc>
          </w:sdtContent>
        </w:sdt>
        <w:sdt>
          <w:sdtPr>
            <w:id w:val="1918518718"/>
            <w:placeholder>
              <w:docPart w:val="FDBA15195D3B46DFAB63045DB988A25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86" w:type="dxa"/>
                <w:tcBorders>
                  <w:top w:val="single" w:sz="48" w:space="0" w:color="232F34" w:themeColor="text2"/>
                </w:tcBorders>
                <w:tcMar>
                  <w:bottom w:w="72" w:type="dxa"/>
                </w:tcMar>
                <w:vAlign w:val="bottom"/>
              </w:tcPr>
              <w:p w:rsidR="004E2E6F" w:rsidRDefault="004A2DF6">
                <w:pPr>
                  <w:pStyle w:val="Datum"/>
                </w:pPr>
                <w:r>
                  <w:rPr>
                    <w:lang w:val="de-DE"/>
                  </w:rPr>
                  <w:t>05</w:t>
                </w:r>
              </w:p>
            </w:tc>
          </w:sdtContent>
        </w:sdt>
        <w:sdt>
          <w:sdtPr>
            <w:rPr>
              <w:rStyle w:val="Hervorhebung"/>
              <w:lang w:val="de-DE"/>
            </w:rPr>
            <w:id w:val="162516117"/>
            <w:placeholder>
              <w:docPart w:val="DE8AF39953CA4E7A9408323ADF46D9D7"/>
            </w:placeholder>
            <w:temporary/>
            <w:showingPlcHdr/>
            <w15:appearance w15:val="hidden"/>
          </w:sdtPr>
          <w:sdtEndPr>
            <w:rPr>
              <w:rStyle w:val="Hervorhebung"/>
            </w:rPr>
          </w:sdtEndPr>
          <w:sdtContent>
            <w:tc>
              <w:tcPr>
                <w:tcW w:w="1486" w:type="dxa"/>
                <w:tcBorders>
                  <w:top w:val="single" w:sz="48" w:space="0" w:color="232F34" w:themeColor="text2"/>
                </w:tcBorders>
                <w:tcMar>
                  <w:bottom w:w="72" w:type="dxa"/>
                </w:tcMar>
                <w:vAlign w:val="bottom"/>
              </w:tcPr>
              <w:p w:rsidR="004E2E6F" w:rsidRPr="00547690" w:rsidRDefault="004A2DF6">
                <w:pPr>
                  <w:pStyle w:val="Datum"/>
                  <w:rPr>
                    <w:rStyle w:val="Hervorhebung"/>
                    <w:lang w:val="de-DE"/>
                  </w:rPr>
                </w:pPr>
                <w:r w:rsidRPr="00547690">
                  <w:rPr>
                    <w:rStyle w:val="Hervorhebung"/>
                  </w:rPr>
                  <w:t>06</w:t>
                </w:r>
              </w:p>
            </w:tc>
          </w:sdtContent>
        </w:sdt>
        <w:tc>
          <w:tcPr>
            <w:tcW w:w="1488" w:type="dxa"/>
            <w:tcBorders>
              <w:top w:val="single" w:sz="48" w:space="0" w:color="232F34" w:themeColor="text2"/>
            </w:tcBorders>
            <w:tcMar>
              <w:bottom w:w="72" w:type="dxa"/>
            </w:tcMar>
            <w:vAlign w:val="bottom"/>
          </w:tcPr>
          <w:p w:rsidR="004E2E6F" w:rsidRDefault="00AC19B8">
            <w:pPr>
              <w:pStyle w:val="Datum"/>
              <w:rPr>
                <w:rStyle w:val="Hervorhebung"/>
              </w:rPr>
            </w:pPr>
            <w:sdt>
              <w:sdtPr>
                <w:rPr>
                  <w:rStyle w:val="Hervorhebung"/>
                </w:rPr>
                <w:id w:val="-723912250"/>
                <w:placeholder>
                  <w:docPart w:val="864B54C9B8834C9398514A4895610F57"/>
                </w:placeholder>
                <w:temporary/>
                <w:showingPlcHdr/>
                <w15:appearance w15:val="hidden"/>
              </w:sdtPr>
              <w:sdtEndPr>
                <w:rPr>
                  <w:rStyle w:val="Hervorhebung"/>
                </w:rPr>
              </w:sdtEndPr>
              <w:sdtContent>
                <w:r w:rsidR="004A2DF6">
                  <w:rPr>
                    <w:rStyle w:val="Hervorhebung"/>
                    <w:lang w:val="de-DE"/>
                  </w:rPr>
                  <w:t>07</w:t>
                </w:r>
              </w:sdtContent>
            </w:sdt>
          </w:p>
        </w:tc>
      </w:tr>
      <w:tr w:rsidR="004E2E6F">
        <w:trPr>
          <w:trHeight w:hRule="exact" w:val="1037"/>
        </w:trPr>
        <w:tc>
          <w:tcPr>
            <w:tcW w:w="1487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4E2E6F" w:rsidRDefault="004E2E6F"/>
        </w:tc>
        <w:tc>
          <w:tcPr>
            <w:tcW w:w="1487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4E2E6F" w:rsidRDefault="004E2E6F"/>
        </w:tc>
        <w:tc>
          <w:tcPr>
            <w:tcW w:w="1487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4E2E6F" w:rsidRDefault="004E2E6F"/>
        </w:tc>
        <w:tc>
          <w:tcPr>
            <w:tcW w:w="1488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4E2E6F" w:rsidRDefault="004E2E6F"/>
        </w:tc>
        <w:tc>
          <w:tcPr>
            <w:tcW w:w="1486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4E2E6F" w:rsidRDefault="004E2E6F"/>
        </w:tc>
        <w:tc>
          <w:tcPr>
            <w:tcW w:w="1486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4E2E6F" w:rsidRDefault="004E2E6F"/>
        </w:tc>
        <w:tc>
          <w:tcPr>
            <w:tcW w:w="1488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4E2E6F" w:rsidRDefault="004E2E6F"/>
        </w:tc>
      </w:tr>
      <w:tr w:rsidR="004E2E6F">
        <w:tc>
          <w:tcPr>
            <w:tcW w:w="1487" w:type="dxa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:rsidR="004E2E6F" w:rsidRPr="00547690" w:rsidRDefault="00AC19B8">
            <w:pPr>
              <w:pStyle w:val="Datum"/>
              <w:rPr>
                <w:lang w:val="de-DE"/>
              </w:rPr>
            </w:pPr>
            <w:sdt>
              <w:sdtPr>
                <w:rPr>
                  <w:lang w:val="de-DE"/>
                </w:rPr>
                <w:id w:val="-1650820962"/>
                <w:placeholder>
                  <w:docPart w:val="CD38B2B0003C41DF9079437CD5CEAD83"/>
                </w:placeholder>
                <w:temporary/>
                <w:showingPlcHdr/>
                <w15:appearance w15:val="hidden"/>
              </w:sdtPr>
              <w:sdtEndPr/>
              <w:sdtContent>
                <w:r w:rsidR="004A2DF6" w:rsidRPr="00547690">
                  <w:t>08</w:t>
                </w:r>
              </w:sdtContent>
            </w:sdt>
          </w:p>
        </w:tc>
        <w:sdt>
          <w:sdtPr>
            <w:id w:val="-181973861"/>
            <w:placeholder>
              <w:docPart w:val="258E502EC9E24F3191E5F15151BEA401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87" w:type="dxa"/>
                <w:tcBorders>
                  <w:top w:val="single" w:sz="6" w:space="0" w:color="232F34" w:themeColor="text2"/>
                </w:tcBorders>
                <w:tcMar>
                  <w:bottom w:w="72" w:type="dxa"/>
                </w:tcMar>
                <w:vAlign w:val="bottom"/>
              </w:tcPr>
              <w:p w:rsidR="004E2E6F" w:rsidRDefault="004A2DF6">
                <w:pPr>
                  <w:pStyle w:val="Datum"/>
                </w:pPr>
                <w:r>
                  <w:rPr>
                    <w:lang w:val="de-DE"/>
                  </w:rPr>
                  <w:t>09</w:t>
                </w:r>
              </w:p>
            </w:tc>
          </w:sdtContent>
        </w:sdt>
        <w:sdt>
          <w:sdtPr>
            <w:id w:val="-756587642"/>
            <w:placeholder>
              <w:docPart w:val="2D3450C6B76341CB9E80C5A9E2918A5C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87" w:type="dxa"/>
                <w:tcBorders>
                  <w:top w:val="single" w:sz="6" w:space="0" w:color="232F34" w:themeColor="text2"/>
                </w:tcBorders>
                <w:tcMar>
                  <w:bottom w:w="72" w:type="dxa"/>
                </w:tcMar>
                <w:vAlign w:val="bottom"/>
              </w:tcPr>
              <w:p w:rsidR="004E2E6F" w:rsidRDefault="004A2DF6">
                <w:pPr>
                  <w:pStyle w:val="Datum"/>
                </w:pPr>
                <w:r>
                  <w:rPr>
                    <w:lang w:val="de-DE"/>
                  </w:rPr>
                  <w:t>10</w:t>
                </w:r>
              </w:p>
            </w:tc>
          </w:sdtContent>
        </w:sdt>
        <w:sdt>
          <w:sdtPr>
            <w:id w:val="-566872412"/>
            <w:placeholder>
              <w:docPart w:val="5DC60F8CCC344C00A3FF45F7014E2D6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88" w:type="dxa"/>
                <w:tcBorders>
                  <w:top w:val="single" w:sz="6" w:space="0" w:color="232F34" w:themeColor="text2"/>
                </w:tcBorders>
                <w:tcMar>
                  <w:bottom w:w="72" w:type="dxa"/>
                </w:tcMar>
                <w:vAlign w:val="bottom"/>
              </w:tcPr>
              <w:p w:rsidR="004E2E6F" w:rsidRDefault="004A2DF6">
                <w:pPr>
                  <w:pStyle w:val="Datum"/>
                </w:pPr>
                <w:r>
                  <w:rPr>
                    <w:lang w:val="de-DE"/>
                  </w:rPr>
                  <w:t>11</w:t>
                </w:r>
              </w:p>
            </w:tc>
          </w:sdtContent>
        </w:sdt>
        <w:sdt>
          <w:sdtPr>
            <w:id w:val="805980585"/>
            <w:placeholder>
              <w:docPart w:val="060C2205B3BF4BB0A43C1DD279CDA508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86" w:type="dxa"/>
                <w:tcBorders>
                  <w:top w:val="single" w:sz="6" w:space="0" w:color="232F34" w:themeColor="text2"/>
                </w:tcBorders>
                <w:tcMar>
                  <w:bottom w:w="72" w:type="dxa"/>
                </w:tcMar>
                <w:vAlign w:val="bottom"/>
              </w:tcPr>
              <w:p w:rsidR="004E2E6F" w:rsidRDefault="004A2DF6">
                <w:pPr>
                  <w:pStyle w:val="Datum"/>
                </w:pPr>
                <w:r>
                  <w:rPr>
                    <w:lang w:val="de-DE"/>
                  </w:rPr>
                  <w:t>12</w:t>
                </w:r>
              </w:p>
            </w:tc>
          </w:sdtContent>
        </w:sdt>
        <w:sdt>
          <w:sdtPr>
            <w:rPr>
              <w:rStyle w:val="Hervorhebung"/>
              <w:lang w:val="de-DE"/>
            </w:rPr>
            <w:id w:val="1809119887"/>
            <w:placeholder>
              <w:docPart w:val="401B5C99595D44F89F84786BAFFA1933"/>
            </w:placeholder>
            <w:temporary/>
            <w:showingPlcHdr/>
            <w15:appearance w15:val="hidden"/>
          </w:sdtPr>
          <w:sdtEndPr>
            <w:rPr>
              <w:rStyle w:val="Hervorhebung"/>
            </w:rPr>
          </w:sdtEndPr>
          <w:sdtContent>
            <w:tc>
              <w:tcPr>
                <w:tcW w:w="1486" w:type="dxa"/>
                <w:tcBorders>
                  <w:top w:val="single" w:sz="6" w:space="0" w:color="232F34" w:themeColor="text2"/>
                </w:tcBorders>
                <w:tcMar>
                  <w:bottom w:w="72" w:type="dxa"/>
                </w:tcMar>
                <w:vAlign w:val="bottom"/>
              </w:tcPr>
              <w:p w:rsidR="004E2E6F" w:rsidRPr="00547690" w:rsidRDefault="004A2DF6">
                <w:pPr>
                  <w:pStyle w:val="Datum"/>
                  <w:rPr>
                    <w:rStyle w:val="Hervorhebung"/>
                    <w:lang w:val="de-DE"/>
                  </w:rPr>
                </w:pPr>
                <w:r w:rsidRPr="00547690">
                  <w:rPr>
                    <w:rStyle w:val="Hervorhebung"/>
                  </w:rPr>
                  <w:t>13</w:t>
                </w:r>
              </w:p>
            </w:tc>
          </w:sdtContent>
        </w:sdt>
        <w:tc>
          <w:tcPr>
            <w:tcW w:w="1488" w:type="dxa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:rsidR="004E2E6F" w:rsidRDefault="00AC19B8">
            <w:pPr>
              <w:pStyle w:val="Datum"/>
              <w:rPr>
                <w:rStyle w:val="Hervorhebung"/>
              </w:rPr>
            </w:pPr>
            <w:sdt>
              <w:sdtPr>
                <w:rPr>
                  <w:rStyle w:val="Hervorhebung"/>
                </w:rPr>
                <w:id w:val="-484250102"/>
                <w:placeholder>
                  <w:docPart w:val="FD6792D8B04F458EBBEDA24B82F30757"/>
                </w:placeholder>
                <w:temporary/>
                <w:showingPlcHdr/>
                <w15:appearance w15:val="hidden"/>
              </w:sdtPr>
              <w:sdtEndPr>
                <w:rPr>
                  <w:rStyle w:val="Hervorhebung"/>
                </w:rPr>
              </w:sdtEndPr>
              <w:sdtContent>
                <w:r w:rsidR="004A2DF6">
                  <w:rPr>
                    <w:rStyle w:val="Hervorhebung"/>
                    <w:lang w:val="de-DE"/>
                  </w:rPr>
                  <w:t>14</w:t>
                </w:r>
              </w:sdtContent>
            </w:sdt>
          </w:p>
        </w:tc>
      </w:tr>
      <w:tr w:rsidR="004E2E6F" w:rsidRPr="00547690">
        <w:trPr>
          <w:trHeight w:hRule="exact" w:val="1037"/>
        </w:trPr>
        <w:tc>
          <w:tcPr>
            <w:tcW w:w="1487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4E2E6F" w:rsidRDefault="004E2E6F"/>
        </w:tc>
        <w:sdt>
          <w:sdtPr>
            <w:id w:val="333194189"/>
            <w:placeholder>
              <w:docPart w:val="77C6EAA676E648FB8E2A2D138425FD1C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87" w:type="dxa"/>
                <w:tcBorders>
                  <w:bottom w:val="single" w:sz="6" w:space="0" w:color="232F34" w:themeColor="text2"/>
                </w:tcBorders>
                <w:tcMar>
                  <w:top w:w="0" w:type="dxa"/>
                </w:tcMar>
              </w:tcPr>
              <w:p w:rsidR="004E2E6F" w:rsidRPr="00547690" w:rsidRDefault="004A2DF6">
                <w:pPr>
                  <w:rPr>
                    <w:lang w:val="de-DE"/>
                  </w:rPr>
                </w:pPr>
                <w:r>
                  <w:rPr>
                    <w:noProof/>
                    <w:lang w:val="de-DE"/>
                  </w:rPr>
                  <w:t>Tippen Sie hier, um Text zu ersetzen.</w:t>
                </w:r>
              </w:p>
            </w:tc>
          </w:sdtContent>
        </w:sdt>
        <w:tc>
          <w:tcPr>
            <w:tcW w:w="1487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4E2E6F" w:rsidRPr="00547690" w:rsidRDefault="004E2E6F">
            <w:pPr>
              <w:rPr>
                <w:lang w:val="de-DE"/>
              </w:rPr>
            </w:pPr>
          </w:p>
        </w:tc>
        <w:tc>
          <w:tcPr>
            <w:tcW w:w="1488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4E2E6F" w:rsidRPr="00547690" w:rsidRDefault="004E2E6F">
            <w:pPr>
              <w:rPr>
                <w:lang w:val="de-DE"/>
              </w:rPr>
            </w:pPr>
          </w:p>
        </w:tc>
        <w:tc>
          <w:tcPr>
            <w:tcW w:w="1486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4E2E6F" w:rsidRPr="00547690" w:rsidRDefault="004E2E6F">
            <w:pPr>
              <w:rPr>
                <w:lang w:val="de-DE"/>
              </w:rPr>
            </w:pPr>
          </w:p>
        </w:tc>
        <w:tc>
          <w:tcPr>
            <w:tcW w:w="1486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4E2E6F" w:rsidRPr="00547690" w:rsidRDefault="004E2E6F">
            <w:pPr>
              <w:rPr>
                <w:lang w:val="de-DE"/>
              </w:rPr>
            </w:pPr>
          </w:p>
        </w:tc>
        <w:tc>
          <w:tcPr>
            <w:tcW w:w="1488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4E2E6F" w:rsidRPr="00547690" w:rsidRDefault="004E2E6F">
            <w:pPr>
              <w:rPr>
                <w:lang w:val="de-DE"/>
              </w:rPr>
            </w:pPr>
          </w:p>
        </w:tc>
      </w:tr>
      <w:tr w:rsidR="004E2E6F">
        <w:tc>
          <w:tcPr>
            <w:tcW w:w="1487" w:type="dxa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:rsidR="004E2E6F" w:rsidRPr="00547690" w:rsidRDefault="00AC19B8">
            <w:pPr>
              <w:pStyle w:val="Datum"/>
              <w:rPr>
                <w:lang w:val="de-DE"/>
              </w:rPr>
            </w:pPr>
            <w:sdt>
              <w:sdtPr>
                <w:rPr>
                  <w:lang w:val="de-DE"/>
                </w:rPr>
                <w:id w:val="-1326888869"/>
                <w:placeholder>
                  <w:docPart w:val="6F4077285BD444589BE5170515AAD1D7"/>
                </w:placeholder>
                <w:temporary/>
                <w:showingPlcHdr/>
                <w15:appearance w15:val="hidden"/>
              </w:sdtPr>
              <w:sdtEndPr/>
              <w:sdtContent>
                <w:r w:rsidR="004A2DF6" w:rsidRPr="00547690">
                  <w:t>15</w:t>
                </w:r>
              </w:sdtContent>
            </w:sdt>
          </w:p>
        </w:tc>
        <w:sdt>
          <w:sdtPr>
            <w:id w:val="-1756423007"/>
            <w:placeholder>
              <w:docPart w:val="35A25474454A423290D8287E57BE4A88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87" w:type="dxa"/>
                <w:tcBorders>
                  <w:top w:val="single" w:sz="6" w:space="0" w:color="232F34" w:themeColor="text2"/>
                </w:tcBorders>
                <w:tcMar>
                  <w:bottom w:w="72" w:type="dxa"/>
                </w:tcMar>
                <w:vAlign w:val="bottom"/>
              </w:tcPr>
              <w:p w:rsidR="004E2E6F" w:rsidRDefault="004A2DF6">
                <w:pPr>
                  <w:pStyle w:val="Datum"/>
                </w:pPr>
                <w:r>
                  <w:rPr>
                    <w:lang w:val="de-DE"/>
                  </w:rPr>
                  <w:t>16</w:t>
                </w:r>
              </w:p>
            </w:tc>
          </w:sdtContent>
        </w:sdt>
        <w:sdt>
          <w:sdtPr>
            <w:id w:val="-1060549899"/>
            <w:placeholder>
              <w:docPart w:val="9E9738C2CA4D45BFB0349E63B71FB9A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87" w:type="dxa"/>
                <w:tcBorders>
                  <w:top w:val="single" w:sz="6" w:space="0" w:color="232F34" w:themeColor="text2"/>
                </w:tcBorders>
                <w:tcMar>
                  <w:bottom w:w="72" w:type="dxa"/>
                </w:tcMar>
                <w:vAlign w:val="bottom"/>
              </w:tcPr>
              <w:p w:rsidR="004E2E6F" w:rsidRDefault="004A2DF6">
                <w:pPr>
                  <w:pStyle w:val="Datum"/>
                </w:pPr>
                <w:r>
                  <w:rPr>
                    <w:lang w:val="de-DE"/>
                  </w:rPr>
                  <w:t>17</w:t>
                </w:r>
              </w:p>
            </w:tc>
          </w:sdtContent>
        </w:sdt>
        <w:sdt>
          <w:sdtPr>
            <w:id w:val="-2129536817"/>
            <w:placeholder>
              <w:docPart w:val="62716E32C3B3409F91E0F3B67A4EB62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88" w:type="dxa"/>
                <w:tcBorders>
                  <w:top w:val="single" w:sz="6" w:space="0" w:color="232F34" w:themeColor="text2"/>
                </w:tcBorders>
                <w:tcMar>
                  <w:bottom w:w="72" w:type="dxa"/>
                </w:tcMar>
                <w:vAlign w:val="bottom"/>
              </w:tcPr>
              <w:p w:rsidR="004E2E6F" w:rsidRDefault="004A2DF6">
                <w:pPr>
                  <w:pStyle w:val="Datum"/>
                </w:pPr>
                <w:r>
                  <w:rPr>
                    <w:lang w:val="de-DE"/>
                  </w:rPr>
                  <w:t>18</w:t>
                </w:r>
              </w:p>
            </w:tc>
          </w:sdtContent>
        </w:sdt>
        <w:sdt>
          <w:sdtPr>
            <w:id w:val="1438098982"/>
            <w:placeholder>
              <w:docPart w:val="2E3E251B0EDA4CEDBFE67C9DB1599D9C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86" w:type="dxa"/>
                <w:tcBorders>
                  <w:top w:val="single" w:sz="6" w:space="0" w:color="232F34" w:themeColor="text2"/>
                </w:tcBorders>
                <w:tcMar>
                  <w:bottom w:w="72" w:type="dxa"/>
                </w:tcMar>
                <w:vAlign w:val="bottom"/>
              </w:tcPr>
              <w:p w:rsidR="004E2E6F" w:rsidRDefault="004A2DF6">
                <w:pPr>
                  <w:pStyle w:val="Datum"/>
                </w:pPr>
                <w:r>
                  <w:rPr>
                    <w:lang w:val="de-DE"/>
                  </w:rPr>
                  <w:t>19</w:t>
                </w:r>
              </w:p>
            </w:tc>
          </w:sdtContent>
        </w:sdt>
        <w:sdt>
          <w:sdtPr>
            <w:rPr>
              <w:rStyle w:val="Hervorhebung"/>
            </w:rPr>
            <w:id w:val="1852759254"/>
            <w:placeholder>
              <w:docPart w:val="404537CE8D344D75A78D142D8CE0D4D3"/>
            </w:placeholder>
            <w:temporary/>
            <w:showingPlcHdr/>
            <w15:appearance w15:val="hidden"/>
          </w:sdtPr>
          <w:sdtEndPr>
            <w:rPr>
              <w:rStyle w:val="Hervorhebung"/>
            </w:rPr>
          </w:sdtEndPr>
          <w:sdtContent>
            <w:tc>
              <w:tcPr>
                <w:tcW w:w="1486" w:type="dxa"/>
                <w:tcBorders>
                  <w:top w:val="single" w:sz="6" w:space="0" w:color="232F34" w:themeColor="text2"/>
                </w:tcBorders>
                <w:tcMar>
                  <w:bottom w:w="72" w:type="dxa"/>
                </w:tcMar>
                <w:vAlign w:val="bottom"/>
              </w:tcPr>
              <w:p w:rsidR="004E2E6F" w:rsidRPr="00547690" w:rsidRDefault="004A2DF6">
                <w:pPr>
                  <w:pStyle w:val="Datum"/>
                  <w:rPr>
                    <w:rStyle w:val="Hervorhebung"/>
                  </w:rPr>
                </w:pPr>
                <w:r w:rsidRPr="00547690">
                  <w:rPr>
                    <w:rStyle w:val="Hervorhebung"/>
                  </w:rPr>
                  <w:t>20</w:t>
                </w:r>
              </w:p>
            </w:tc>
          </w:sdtContent>
        </w:sdt>
        <w:tc>
          <w:tcPr>
            <w:tcW w:w="1488" w:type="dxa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:rsidR="004E2E6F" w:rsidRDefault="00AC19B8">
            <w:pPr>
              <w:pStyle w:val="Datum"/>
              <w:rPr>
                <w:rStyle w:val="Hervorhebung"/>
              </w:rPr>
            </w:pPr>
            <w:sdt>
              <w:sdtPr>
                <w:rPr>
                  <w:rStyle w:val="Hervorhebung"/>
                </w:rPr>
                <w:id w:val="1183406464"/>
                <w:placeholder>
                  <w:docPart w:val="A7F1891542624396954AD31EAB47CE39"/>
                </w:placeholder>
                <w:temporary/>
                <w:showingPlcHdr/>
                <w15:appearance w15:val="hidden"/>
              </w:sdtPr>
              <w:sdtEndPr>
                <w:rPr>
                  <w:rStyle w:val="Hervorhebung"/>
                </w:rPr>
              </w:sdtEndPr>
              <w:sdtContent>
                <w:r w:rsidR="004A2DF6">
                  <w:rPr>
                    <w:rStyle w:val="Hervorhebung"/>
                    <w:lang w:val="de-DE"/>
                  </w:rPr>
                  <w:t>21</w:t>
                </w:r>
              </w:sdtContent>
            </w:sdt>
          </w:p>
        </w:tc>
      </w:tr>
      <w:tr w:rsidR="004E2E6F">
        <w:trPr>
          <w:trHeight w:hRule="exact" w:val="1037"/>
        </w:trPr>
        <w:tc>
          <w:tcPr>
            <w:tcW w:w="1487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4E2E6F" w:rsidRDefault="004E2E6F"/>
        </w:tc>
        <w:tc>
          <w:tcPr>
            <w:tcW w:w="1487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4E2E6F" w:rsidRDefault="004E2E6F"/>
        </w:tc>
        <w:tc>
          <w:tcPr>
            <w:tcW w:w="1487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4E2E6F" w:rsidRDefault="004E2E6F"/>
        </w:tc>
        <w:tc>
          <w:tcPr>
            <w:tcW w:w="1488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4E2E6F" w:rsidRDefault="004E2E6F"/>
        </w:tc>
        <w:tc>
          <w:tcPr>
            <w:tcW w:w="1486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4E2E6F" w:rsidRDefault="004E2E6F"/>
        </w:tc>
        <w:tc>
          <w:tcPr>
            <w:tcW w:w="1486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4E2E6F" w:rsidRDefault="004E2E6F"/>
        </w:tc>
        <w:tc>
          <w:tcPr>
            <w:tcW w:w="1488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4E2E6F" w:rsidRDefault="004E2E6F"/>
        </w:tc>
      </w:tr>
      <w:tr w:rsidR="004E2E6F">
        <w:tc>
          <w:tcPr>
            <w:tcW w:w="1487" w:type="dxa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:rsidR="004E2E6F" w:rsidRPr="00547690" w:rsidRDefault="00AC19B8">
            <w:pPr>
              <w:pStyle w:val="Datum"/>
              <w:rPr>
                <w:lang w:val="de-DE"/>
              </w:rPr>
            </w:pPr>
            <w:sdt>
              <w:sdtPr>
                <w:rPr>
                  <w:lang w:val="de-DE"/>
                </w:rPr>
                <w:id w:val="250542508"/>
                <w:placeholder>
                  <w:docPart w:val="64D751C710424DBE9493314C8FFC9BB3"/>
                </w:placeholder>
                <w:temporary/>
                <w:showingPlcHdr/>
                <w15:appearance w15:val="hidden"/>
              </w:sdtPr>
              <w:sdtEndPr/>
              <w:sdtContent>
                <w:r w:rsidR="004A2DF6" w:rsidRPr="00547690">
                  <w:t>22</w:t>
                </w:r>
              </w:sdtContent>
            </w:sdt>
          </w:p>
        </w:tc>
        <w:sdt>
          <w:sdtPr>
            <w:id w:val="390775587"/>
            <w:placeholder>
              <w:docPart w:val="FF6E116EC2424FE9B3A15D700D6310A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87" w:type="dxa"/>
                <w:tcBorders>
                  <w:top w:val="single" w:sz="6" w:space="0" w:color="232F34" w:themeColor="text2"/>
                </w:tcBorders>
                <w:tcMar>
                  <w:bottom w:w="72" w:type="dxa"/>
                </w:tcMar>
                <w:vAlign w:val="bottom"/>
              </w:tcPr>
              <w:p w:rsidR="004E2E6F" w:rsidRDefault="004A2DF6">
                <w:pPr>
                  <w:pStyle w:val="Datum"/>
                </w:pPr>
                <w:r>
                  <w:rPr>
                    <w:lang w:val="de-DE"/>
                  </w:rPr>
                  <w:t>23</w:t>
                </w:r>
              </w:p>
            </w:tc>
          </w:sdtContent>
        </w:sdt>
        <w:sdt>
          <w:sdtPr>
            <w:id w:val="16057951"/>
            <w:placeholder>
              <w:docPart w:val="719B41502AAA4BE89004CC7549D20D5C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87" w:type="dxa"/>
                <w:tcBorders>
                  <w:top w:val="single" w:sz="6" w:space="0" w:color="232F34" w:themeColor="text2"/>
                </w:tcBorders>
                <w:tcMar>
                  <w:bottom w:w="72" w:type="dxa"/>
                </w:tcMar>
                <w:vAlign w:val="bottom"/>
              </w:tcPr>
              <w:p w:rsidR="004E2E6F" w:rsidRDefault="004A2DF6">
                <w:pPr>
                  <w:pStyle w:val="Datum"/>
                </w:pPr>
                <w:r>
                  <w:rPr>
                    <w:lang w:val="de-DE"/>
                  </w:rPr>
                  <w:t>24</w:t>
                </w:r>
              </w:p>
            </w:tc>
          </w:sdtContent>
        </w:sdt>
        <w:sdt>
          <w:sdtPr>
            <w:id w:val="-122159174"/>
            <w:placeholder>
              <w:docPart w:val="6D68C5E28D68480A9A12B223E6F6D6F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88" w:type="dxa"/>
                <w:tcBorders>
                  <w:top w:val="single" w:sz="6" w:space="0" w:color="232F34" w:themeColor="text2"/>
                </w:tcBorders>
                <w:tcMar>
                  <w:bottom w:w="72" w:type="dxa"/>
                </w:tcMar>
                <w:vAlign w:val="bottom"/>
              </w:tcPr>
              <w:p w:rsidR="004E2E6F" w:rsidRDefault="004A2DF6">
                <w:pPr>
                  <w:pStyle w:val="Datum"/>
                </w:pPr>
                <w:r>
                  <w:rPr>
                    <w:lang w:val="de-DE"/>
                  </w:rPr>
                  <w:t>25</w:t>
                </w:r>
              </w:p>
            </w:tc>
          </w:sdtContent>
        </w:sdt>
        <w:sdt>
          <w:sdtPr>
            <w:id w:val="946891969"/>
            <w:placeholder>
              <w:docPart w:val="9F0A4174EFB543C1ACAA7104269191A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86" w:type="dxa"/>
                <w:tcBorders>
                  <w:top w:val="single" w:sz="6" w:space="0" w:color="232F34" w:themeColor="text2"/>
                </w:tcBorders>
                <w:tcMar>
                  <w:bottom w:w="72" w:type="dxa"/>
                </w:tcMar>
                <w:vAlign w:val="bottom"/>
              </w:tcPr>
              <w:p w:rsidR="004E2E6F" w:rsidRDefault="004A2DF6">
                <w:pPr>
                  <w:pStyle w:val="Datum"/>
                </w:pPr>
                <w:r>
                  <w:rPr>
                    <w:lang w:val="de-DE"/>
                  </w:rPr>
                  <w:t>26</w:t>
                </w:r>
              </w:p>
            </w:tc>
          </w:sdtContent>
        </w:sdt>
        <w:sdt>
          <w:sdtPr>
            <w:rPr>
              <w:rStyle w:val="Hervorhebung"/>
            </w:rPr>
            <w:id w:val="-2112964139"/>
            <w:placeholder>
              <w:docPart w:val="7E1B7085910A4A1B90C0B7A83F249655"/>
            </w:placeholder>
            <w:temporary/>
            <w:showingPlcHdr/>
            <w15:appearance w15:val="hidden"/>
          </w:sdtPr>
          <w:sdtEndPr>
            <w:rPr>
              <w:rStyle w:val="Hervorhebung"/>
            </w:rPr>
          </w:sdtEndPr>
          <w:sdtContent>
            <w:tc>
              <w:tcPr>
                <w:tcW w:w="1486" w:type="dxa"/>
                <w:tcBorders>
                  <w:top w:val="single" w:sz="6" w:space="0" w:color="232F34" w:themeColor="text2"/>
                </w:tcBorders>
                <w:tcMar>
                  <w:bottom w:w="72" w:type="dxa"/>
                </w:tcMar>
                <w:vAlign w:val="bottom"/>
              </w:tcPr>
              <w:p w:rsidR="004E2E6F" w:rsidRPr="00547690" w:rsidRDefault="004A2DF6">
                <w:pPr>
                  <w:pStyle w:val="Datum"/>
                  <w:rPr>
                    <w:rStyle w:val="Hervorhebung"/>
                  </w:rPr>
                </w:pPr>
                <w:r w:rsidRPr="00547690">
                  <w:rPr>
                    <w:rStyle w:val="Hervorhebung"/>
                  </w:rPr>
                  <w:t>27</w:t>
                </w:r>
              </w:p>
            </w:tc>
          </w:sdtContent>
        </w:sdt>
        <w:tc>
          <w:tcPr>
            <w:tcW w:w="1488" w:type="dxa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:rsidR="004E2E6F" w:rsidRDefault="00AC19B8">
            <w:pPr>
              <w:pStyle w:val="Datum"/>
              <w:rPr>
                <w:rStyle w:val="Hervorhebung"/>
              </w:rPr>
            </w:pPr>
            <w:sdt>
              <w:sdtPr>
                <w:rPr>
                  <w:rStyle w:val="Hervorhebung"/>
                </w:rPr>
                <w:id w:val="879598065"/>
                <w:placeholder>
                  <w:docPart w:val="BBB2F65E3CE74364AFEC17BD5A939723"/>
                </w:placeholder>
                <w:temporary/>
                <w:showingPlcHdr/>
                <w15:appearance w15:val="hidden"/>
              </w:sdtPr>
              <w:sdtEndPr>
                <w:rPr>
                  <w:rStyle w:val="Hervorhebung"/>
                </w:rPr>
              </w:sdtEndPr>
              <w:sdtContent>
                <w:r w:rsidR="004A2DF6">
                  <w:rPr>
                    <w:rStyle w:val="Hervorhebung"/>
                    <w:lang w:val="de-DE"/>
                  </w:rPr>
                  <w:t>28</w:t>
                </w:r>
              </w:sdtContent>
            </w:sdt>
          </w:p>
        </w:tc>
      </w:tr>
      <w:tr w:rsidR="004E2E6F">
        <w:trPr>
          <w:trHeight w:hRule="exact" w:val="1037"/>
        </w:trPr>
        <w:tc>
          <w:tcPr>
            <w:tcW w:w="1487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4E2E6F" w:rsidRDefault="004E2E6F"/>
        </w:tc>
        <w:tc>
          <w:tcPr>
            <w:tcW w:w="1487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4E2E6F" w:rsidRDefault="004E2E6F"/>
        </w:tc>
        <w:tc>
          <w:tcPr>
            <w:tcW w:w="1487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4E2E6F" w:rsidRDefault="004E2E6F"/>
        </w:tc>
        <w:tc>
          <w:tcPr>
            <w:tcW w:w="1488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4E2E6F" w:rsidRDefault="004E2E6F"/>
        </w:tc>
        <w:tc>
          <w:tcPr>
            <w:tcW w:w="1486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4E2E6F" w:rsidRDefault="004E2E6F"/>
        </w:tc>
        <w:tc>
          <w:tcPr>
            <w:tcW w:w="1486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4E2E6F" w:rsidRDefault="004E2E6F"/>
        </w:tc>
        <w:tc>
          <w:tcPr>
            <w:tcW w:w="1488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4E2E6F" w:rsidRDefault="004E2E6F"/>
        </w:tc>
      </w:tr>
      <w:tr w:rsidR="004E2E6F">
        <w:tc>
          <w:tcPr>
            <w:tcW w:w="1487" w:type="dxa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:rsidR="004E2E6F" w:rsidRPr="00547690" w:rsidRDefault="00AC19B8">
            <w:pPr>
              <w:pStyle w:val="Datum"/>
              <w:rPr>
                <w:lang w:val="de-DE"/>
              </w:rPr>
            </w:pPr>
            <w:sdt>
              <w:sdtPr>
                <w:rPr>
                  <w:lang w:val="de-DE"/>
                </w:rPr>
                <w:id w:val="587117382"/>
                <w:placeholder>
                  <w:docPart w:val="9C8246AAD11446B2B754E71E64661272"/>
                </w:placeholder>
                <w:temporary/>
                <w:showingPlcHdr/>
                <w15:appearance w15:val="hidden"/>
              </w:sdtPr>
              <w:sdtEndPr/>
              <w:sdtContent>
                <w:r w:rsidR="004A2DF6" w:rsidRPr="00547690">
                  <w:t>29</w:t>
                </w:r>
              </w:sdtContent>
            </w:sdt>
          </w:p>
        </w:tc>
        <w:sdt>
          <w:sdtPr>
            <w:id w:val="-2102409741"/>
            <w:placeholder>
              <w:docPart w:val="8832C4BDA54A43BDA194D00DCACC4AD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87" w:type="dxa"/>
                <w:tcBorders>
                  <w:top w:val="single" w:sz="6" w:space="0" w:color="232F34" w:themeColor="text2"/>
                </w:tcBorders>
                <w:tcMar>
                  <w:bottom w:w="72" w:type="dxa"/>
                </w:tcMar>
                <w:vAlign w:val="bottom"/>
              </w:tcPr>
              <w:p w:rsidR="004E2E6F" w:rsidRDefault="004A2DF6">
                <w:pPr>
                  <w:pStyle w:val="Datum"/>
                </w:pPr>
                <w:r>
                  <w:rPr>
                    <w:lang w:val="de-DE"/>
                  </w:rPr>
                  <w:t>30</w:t>
                </w:r>
              </w:p>
            </w:tc>
          </w:sdtContent>
        </w:sdt>
        <w:sdt>
          <w:sdtPr>
            <w:id w:val="2142382094"/>
            <w:placeholder>
              <w:docPart w:val="0FA218CA9DD845D7A54973D771F52DC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87" w:type="dxa"/>
                <w:tcBorders>
                  <w:top w:val="single" w:sz="6" w:space="0" w:color="232F34" w:themeColor="text2"/>
                </w:tcBorders>
                <w:tcMar>
                  <w:bottom w:w="72" w:type="dxa"/>
                </w:tcMar>
                <w:vAlign w:val="bottom"/>
              </w:tcPr>
              <w:p w:rsidR="004E2E6F" w:rsidRDefault="004A2DF6">
                <w:pPr>
                  <w:pStyle w:val="Datum"/>
                </w:pPr>
                <w:r>
                  <w:rPr>
                    <w:lang w:val="de-DE"/>
                  </w:rPr>
                  <w:t>31</w:t>
                </w:r>
              </w:p>
            </w:tc>
          </w:sdtContent>
        </w:sdt>
        <w:tc>
          <w:tcPr>
            <w:tcW w:w="1488" w:type="dxa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:rsidR="004E2E6F" w:rsidRDefault="004E2E6F">
            <w:pPr>
              <w:pStyle w:val="Datum"/>
            </w:pPr>
          </w:p>
        </w:tc>
        <w:tc>
          <w:tcPr>
            <w:tcW w:w="1486" w:type="dxa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:rsidR="004E2E6F" w:rsidRDefault="004E2E6F">
            <w:pPr>
              <w:pStyle w:val="Datum"/>
            </w:pPr>
          </w:p>
        </w:tc>
        <w:tc>
          <w:tcPr>
            <w:tcW w:w="1486" w:type="dxa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:rsidR="004E2E6F" w:rsidRPr="00547690" w:rsidRDefault="004E2E6F">
            <w:pPr>
              <w:pStyle w:val="Datum"/>
              <w:rPr>
                <w:rStyle w:val="Hervorhebung"/>
              </w:rPr>
            </w:pPr>
          </w:p>
        </w:tc>
        <w:tc>
          <w:tcPr>
            <w:tcW w:w="1488" w:type="dxa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:rsidR="004E2E6F" w:rsidRDefault="004E2E6F">
            <w:pPr>
              <w:pStyle w:val="Datum"/>
              <w:rPr>
                <w:rStyle w:val="Hervorhebung"/>
              </w:rPr>
            </w:pPr>
          </w:p>
        </w:tc>
      </w:tr>
      <w:tr w:rsidR="004E2E6F">
        <w:trPr>
          <w:trHeight w:hRule="exact" w:val="1037"/>
        </w:trPr>
        <w:tc>
          <w:tcPr>
            <w:tcW w:w="1487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4E2E6F" w:rsidRDefault="004E2E6F"/>
        </w:tc>
        <w:tc>
          <w:tcPr>
            <w:tcW w:w="1487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4E2E6F" w:rsidRDefault="004E2E6F"/>
        </w:tc>
        <w:tc>
          <w:tcPr>
            <w:tcW w:w="1487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4E2E6F" w:rsidRDefault="004E2E6F"/>
        </w:tc>
        <w:tc>
          <w:tcPr>
            <w:tcW w:w="1488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4E2E6F" w:rsidRDefault="004E2E6F"/>
        </w:tc>
        <w:tc>
          <w:tcPr>
            <w:tcW w:w="1486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4E2E6F" w:rsidRDefault="004E2E6F"/>
        </w:tc>
        <w:tc>
          <w:tcPr>
            <w:tcW w:w="1486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4E2E6F" w:rsidRDefault="004E2E6F"/>
        </w:tc>
        <w:tc>
          <w:tcPr>
            <w:tcW w:w="1488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4E2E6F" w:rsidRDefault="004E2E6F"/>
        </w:tc>
      </w:tr>
      <w:tr w:rsidR="004E2E6F">
        <w:tc>
          <w:tcPr>
            <w:tcW w:w="1487" w:type="dxa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:rsidR="004E2E6F" w:rsidRPr="00547690" w:rsidRDefault="004E2E6F">
            <w:pPr>
              <w:pStyle w:val="Datum"/>
              <w:rPr>
                <w:lang w:val="de-DE"/>
              </w:rPr>
            </w:pPr>
          </w:p>
        </w:tc>
        <w:tc>
          <w:tcPr>
            <w:tcW w:w="1487" w:type="dxa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:rsidR="004E2E6F" w:rsidRDefault="004E2E6F">
            <w:pPr>
              <w:pStyle w:val="Datum"/>
            </w:pPr>
          </w:p>
        </w:tc>
        <w:tc>
          <w:tcPr>
            <w:tcW w:w="1487" w:type="dxa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:rsidR="004E2E6F" w:rsidRDefault="004E2E6F">
            <w:pPr>
              <w:pStyle w:val="Datum"/>
            </w:pPr>
          </w:p>
        </w:tc>
        <w:tc>
          <w:tcPr>
            <w:tcW w:w="1488" w:type="dxa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:rsidR="004E2E6F" w:rsidRDefault="004E2E6F">
            <w:pPr>
              <w:pStyle w:val="Datum"/>
            </w:pPr>
          </w:p>
        </w:tc>
        <w:tc>
          <w:tcPr>
            <w:tcW w:w="1486" w:type="dxa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:rsidR="004E2E6F" w:rsidRDefault="004E2E6F">
            <w:pPr>
              <w:pStyle w:val="Datum"/>
            </w:pPr>
          </w:p>
        </w:tc>
        <w:tc>
          <w:tcPr>
            <w:tcW w:w="1486" w:type="dxa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:rsidR="004E2E6F" w:rsidRPr="00547690" w:rsidRDefault="004E2E6F">
            <w:pPr>
              <w:pStyle w:val="Datum"/>
              <w:rPr>
                <w:rStyle w:val="Hervorhebung"/>
              </w:rPr>
            </w:pPr>
          </w:p>
        </w:tc>
        <w:tc>
          <w:tcPr>
            <w:tcW w:w="1488" w:type="dxa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:rsidR="004E2E6F" w:rsidRDefault="004E2E6F">
            <w:pPr>
              <w:pStyle w:val="Datum"/>
              <w:rPr>
                <w:rStyle w:val="Hervorhebung"/>
              </w:rPr>
            </w:pPr>
          </w:p>
        </w:tc>
      </w:tr>
      <w:tr w:rsidR="004E2E6F">
        <w:trPr>
          <w:trHeight w:hRule="exact" w:val="1037"/>
        </w:trPr>
        <w:tc>
          <w:tcPr>
            <w:tcW w:w="1487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4E2E6F" w:rsidRDefault="004E2E6F"/>
        </w:tc>
        <w:tc>
          <w:tcPr>
            <w:tcW w:w="1487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4E2E6F" w:rsidRDefault="004E2E6F"/>
        </w:tc>
        <w:tc>
          <w:tcPr>
            <w:tcW w:w="1487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4E2E6F" w:rsidRDefault="004E2E6F"/>
        </w:tc>
        <w:tc>
          <w:tcPr>
            <w:tcW w:w="1488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4E2E6F" w:rsidRDefault="004E2E6F"/>
        </w:tc>
        <w:tc>
          <w:tcPr>
            <w:tcW w:w="1486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4E2E6F" w:rsidRDefault="004E2E6F"/>
        </w:tc>
        <w:tc>
          <w:tcPr>
            <w:tcW w:w="1486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4E2E6F" w:rsidRDefault="004E2E6F"/>
        </w:tc>
        <w:tc>
          <w:tcPr>
            <w:tcW w:w="1488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4E2E6F" w:rsidRDefault="004E2E6F"/>
        </w:tc>
      </w:tr>
    </w:tbl>
    <w:p w:rsidR="004E2E6F" w:rsidRDefault="004E2E6F">
      <w:pPr>
        <w:rPr>
          <w:sz w:val="16"/>
          <w:szCs w:val="16"/>
        </w:rPr>
      </w:pPr>
    </w:p>
    <w:sectPr w:rsidR="004E2E6F">
      <w:pgSz w:w="11907" w:h="16839" w:code="9"/>
      <w:pgMar w:top="778" w:right="749" w:bottom="605" w:left="74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9B8" w:rsidRDefault="00AC19B8">
      <w:pPr>
        <w:spacing w:after="0" w:line="240" w:lineRule="auto"/>
      </w:pPr>
      <w:r>
        <w:rPr>
          <w:lang w:val="de-DE"/>
        </w:rPr>
        <w:separator/>
      </w:r>
    </w:p>
  </w:endnote>
  <w:endnote w:type="continuationSeparator" w:id="0">
    <w:p w:rsidR="00AC19B8" w:rsidRDefault="00AC19B8">
      <w:pPr>
        <w:spacing w:after="0" w:line="240" w:lineRule="auto"/>
      </w:pPr>
      <w:r>
        <w:rPr>
          <w:lang w:val="de-DE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9B8" w:rsidRDefault="00AC19B8">
      <w:pPr>
        <w:spacing w:after="0" w:line="240" w:lineRule="auto"/>
      </w:pPr>
      <w:r>
        <w:rPr>
          <w:lang w:val="de-DE"/>
        </w:rPr>
        <w:separator/>
      </w:r>
    </w:p>
  </w:footnote>
  <w:footnote w:type="continuationSeparator" w:id="0">
    <w:p w:rsidR="00AC19B8" w:rsidRDefault="00AC19B8">
      <w:pPr>
        <w:spacing w:after="0" w:line="240" w:lineRule="auto"/>
      </w:pPr>
      <w:r>
        <w:rPr>
          <w:lang w:val="de-DE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8A5"/>
    <w:rsid w:val="004A2DF6"/>
    <w:rsid w:val="004E2E6F"/>
    <w:rsid w:val="00547690"/>
    <w:rsid w:val="005D58A5"/>
    <w:rsid w:val="00AC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B4EDC12-6155-4716-8DEB-86A0AC6C4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232F34" w:themeColor="text2"/>
        <w:sz w:val="18"/>
        <w:szCs w:val="18"/>
        <w:lang w:val="de-DE" w:eastAsia="ja-JP" w:bidi="de-DE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0" w:line="240" w:lineRule="auto"/>
      <w:jc w:val="right"/>
      <w:outlineLvl w:val="0"/>
    </w:pPr>
    <w:rPr>
      <w:rFonts w:asciiTheme="majorHAnsi" w:eastAsiaTheme="majorEastAsia" w:hAnsiTheme="majorHAnsi" w:cstheme="majorBidi"/>
      <w:b/>
      <w:caps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1"/>
    </w:pPr>
    <w:rPr>
      <w:rFonts w:asciiTheme="majorHAnsi" w:eastAsiaTheme="majorEastAsia" w:hAnsiTheme="majorHAnsi" w:cstheme="majorBidi"/>
      <w:b/>
      <w:i/>
      <w:caps/>
      <w:sz w:val="3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3"/>
    </w:pPr>
    <w:rPr>
      <w:rFonts w:asciiTheme="majorHAnsi" w:eastAsiaTheme="majorEastAsia" w:hAnsiTheme="majorHAnsi" w:cstheme="majorBidi"/>
      <w:i/>
      <w:iCs/>
      <w:sz w:val="36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4"/>
    </w:pPr>
    <w:rPr>
      <w:rFonts w:asciiTheme="majorHAnsi" w:eastAsiaTheme="majorEastAsia" w:hAnsiTheme="majorHAnsi" w:cstheme="majorBidi"/>
      <w:b/>
      <w:caps/>
      <w:color w:val="C5882B" w:themeColor="accent1"/>
      <w:sz w:val="3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aps/>
      <w:color w:val="C5882B" w:themeColor="accent1"/>
      <w:sz w:val="3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i/>
      <w:iCs/>
      <w:color w:val="C5882B" w:themeColor="accent1"/>
      <w:sz w:val="3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C5882B" w:themeColor="accent1"/>
      <w:sz w:val="32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sz w:val="2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ag">
    <w:name w:val="Tag"/>
    <w:basedOn w:val="Standard"/>
    <w:uiPriority w:val="2"/>
    <w:qFormat/>
    <w:pPr>
      <w:spacing w:after="60" w:line="240" w:lineRule="auto"/>
    </w:pPr>
    <w:rPr>
      <w:rFonts w:eastAsiaTheme="minorEastAsia"/>
      <w:caps/>
      <w:color w:val="C5882B" w:themeColor="accent1"/>
      <w:spacing w:val="20"/>
      <w:sz w:val="26"/>
    </w:r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caps/>
      <w:sz w:val="36"/>
      <w:szCs w:val="32"/>
    </w:rPr>
  </w:style>
  <w:style w:type="paragraph" w:customStyle="1" w:styleId="Monat">
    <w:name w:val="Monat"/>
    <w:basedOn w:val="Standard"/>
    <w:uiPriority w:val="1"/>
    <w:qFormat/>
    <w:rsid w:val="00547690"/>
    <w:pPr>
      <w:spacing w:after="720" w:line="240" w:lineRule="auto"/>
      <w:contextualSpacing/>
    </w:pPr>
    <w:rPr>
      <w:b/>
      <w:caps/>
      <w:sz w:val="160"/>
      <w:lang w:val="de-DE"/>
    </w:rPr>
  </w:style>
  <w:style w:type="paragraph" w:styleId="Titel">
    <w:name w:val="Title"/>
    <w:basedOn w:val="Standard"/>
    <w:link w:val="TitelZchn"/>
    <w:uiPriority w:val="10"/>
    <w:semiHidden/>
    <w:unhideWhenUsed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80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Pr>
      <w:rFonts w:asciiTheme="majorHAnsi" w:eastAsiaTheme="majorEastAsia" w:hAnsiTheme="majorHAnsi" w:cstheme="majorBidi"/>
      <w:b/>
      <w:caps/>
      <w:kern w:val="28"/>
      <w:sz w:val="80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caps/>
      <w:color w:val="C5882B" w:themeColor="accent1"/>
      <w:sz w:val="44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Pr>
      <w:rFonts w:eastAsiaTheme="minorEastAsia"/>
      <w:caps/>
      <w:color w:val="C5882B" w:themeColor="accent1"/>
      <w:sz w:val="44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b/>
      <w:i/>
      <w:caps/>
      <w:sz w:val="3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i/>
      <w:iCs/>
      <w:sz w:val="3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b/>
      <w:caps/>
      <w:color w:val="C5882B" w:themeColor="accent1"/>
      <w:sz w:val="3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b/>
      <w:i/>
      <w:caps/>
      <w:color w:val="C5882B" w:themeColor="accent1"/>
      <w:sz w:val="3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b/>
      <w:i/>
      <w:iCs/>
      <w:color w:val="C5882B" w:themeColor="accent1"/>
      <w:sz w:val="3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i/>
      <w:color w:val="C5882B" w:themeColor="accent1"/>
      <w:sz w:val="3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b/>
      <w:iCs/>
      <w:caps/>
      <w:sz w:val="28"/>
      <w:szCs w:val="21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Pr>
      <w:i/>
      <w:iCs/>
      <w:color w:val="232F34" w:themeColor="text2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Pr>
      <w:b/>
      <w:i/>
      <w:iCs/>
      <w:color w:val="C5882B" w:themeColor="accent1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pPr>
      <w:spacing w:before="120" w:after="120" w:line="240" w:lineRule="auto"/>
      <w:contextualSpacing/>
    </w:pPr>
    <w:rPr>
      <w:i/>
      <w:iCs/>
      <w:sz w:val="28"/>
    </w:rPr>
  </w:style>
  <w:style w:type="character" w:customStyle="1" w:styleId="ZitatZchn">
    <w:name w:val="Zitat Zchn"/>
    <w:basedOn w:val="Absatz-Standardschriftart"/>
    <w:link w:val="Zitat"/>
    <w:uiPriority w:val="29"/>
    <w:semiHidden/>
    <w:rPr>
      <w:i/>
      <w:iCs/>
      <w:sz w:val="28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pPr>
      <w:spacing w:before="120" w:after="120" w:line="240" w:lineRule="auto"/>
      <w:contextualSpacing/>
    </w:pPr>
    <w:rPr>
      <w:b/>
      <w:i/>
      <w:iCs/>
      <w:sz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b/>
      <w:i/>
      <w:iCs/>
      <w:sz w:val="28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Pr>
      <w:caps/>
      <w:smallCaps w:val="0"/>
      <w:color w:val="232F34" w:themeColor="text2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Pr>
      <w:b/>
      <w:bCs/>
      <w:i/>
      <w:caps/>
      <w:smallCaps w:val="0"/>
      <w:color w:val="232F34" w:themeColor="text2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Pr>
      <w:b w:val="0"/>
      <w:bCs/>
      <w:i w:val="0"/>
      <w:iCs/>
      <w:color w:val="C5882B" w:themeColor="accent1"/>
      <w:spacing w:val="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 w:line="240" w:lineRule="auto"/>
    </w:pPr>
    <w:rPr>
      <w:iCs/>
      <w:sz w:val="1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Datum">
    <w:name w:val="Date"/>
    <w:basedOn w:val="Standard"/>
    <w:next w:val="Standard"/>
    <w:link w:val="DatumZchn"/>
    <w:uiPriority w:val="3"/>
    <w:unhideWhenUsed/>
    <w:qFormat/>
    <w:pPr>
      <w:spacing w:after="0" w:line="240" w:lineRule="auto"/>
      <w:jc w:val="right"/>
    </w:pPr>
    <w:rPr>
      <w:b/>
      <w:sz w:val="36"/>
    </w:rPr>
  </w:style>
  <w:style w:type="character" w:styleId="Hervorhebung">
    <w:name w:val="Emphasis"/>
    <w:basedOn w:val="Absatz-Standardschriftart"/>
    <w:uiPriority w:val="20"/>
    <w:unhideWhenUsed/>
    <w:qFormat/>
    <w:rPr>
      <w:color w:val="C5882B" w:themeColor="accent1"/>
    </w:rPr>
  </w:style>
  <w:style w:type="character" w:customStyle="1" w:styleId="DatumZchn">
    <w:name w:val="Datum Zchn"/>
    <w:basedOn w:val="Absatz-Standardschriftart"/>
    <w:link w:val="Datum"/>
    <w:uiPriority w:val="3"/>
    <w:rPr>
      <w:b/>
      <w:sz w:val="36"/>
    </w:rPr>
  </w:style>
  <w:style w:type="paragraph" w:styleId="Kopfzeile">
    <w:name w:val="header"/>
    <w:basedOn w:val="Standard"/>
    <w:link w:val="KopfzeileZchn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AppData\Roaming\Microsoft\Templates\Kalend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CE3C3E60BC84EFDAA678A007F2CF0A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3E132B-81DA-45F8-B13B-76F3F6D96B94}"/>
      </w:docPartPr>
      <w:docPartBody>
        <w:p w:rsidR="00000000" w:rsidRDefault="00F6162E">
          <w:pPr>
            <w:pStyle w:val="9CE3C3E60BC84EFDAA678A007F2CF0AD"/>
          </w:pPr>
          <w:r>
            <w:t>Jan.</w:t>
          </w:r>
        </w:p>
      </w:docPartBody>
    </w:docPart>
    <w:docPart>
      <w:docPartPr>
        <w:name w:val="F6C7D9A8C934441084876161D8941E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268F642-A301-4100-834C-DEBE9DE46B63}"/>
      </w:docPartPr>
      <w:docPartBody>
        <w:p w:rsidR="00000000" w:rsidRDefault="00F6162E">
          <w:pPr>
            <w:pStyle w:val="F6C7D9A8C934441084876161D8941E75"/>
          </w:pPr>
          <w:r>
            <w:rPr>
              <w:rStyle w:val="Hervorhebung"/>
            </w:rPr>
            <w:t>2018</w:t>
          </w:r>
        </w:p>
      </w:docPartBody>
    </w:docPart>
    <w:docPart>
      <w:docPartPr>
        <w:name w:val="3D5F7B4FDD5E429CABA655B542BF74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D8CF07-00B4-4753-AC95-7FBBE303ED69}"/>
      </w:docPartPr>
      <w:docPartBody>
        <w:p w:rsidR="00000000" w:rsidRDefault="00F6162E">
          <w:pPr>
            <w:pStyle w:val="3D5F7B4FDD5E429CABA655B542BF745E"/>
          </w:pPr>
          <w:r>
            <w:t>Mo</w:t>
          </w:r>
        </w:p>
      </w:docPartBody>
    </w:docPart>
    <w:docPart>
      <w:docPartPr>
        <w:name w:val="FA2835102A5745C88C07EE31765B08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209F6E5-AC5E-45E3-9BF1-DB0813189163}"/>
      </w:docPartPr>
      <w:docPartBody>
        <w:p w:rsidR="00000000" w:rsidRDefault="00F6162E">
          <w:pPr>
            <w:pStyle w:val="FA2835102A5745C88C07EE31765B083F"/>
          </w:pPr>
          <w:r>
            <w:t>Di</w:t>
          </w:r>
        </w:p>
      </w:docPartBody>
    </w:docPart>
    <w:docPart>
      <w:docPartPr>
        <w:name w:val="9749ACD1376C41E39065385F505FC0A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BB8F7A7-41BC-481B-8811-7741669A9304}"/>
      </w:docPartPr>
      <w:docPartBody>
        <w:p w:rsidR="00000000" w:rsidRDefault="00F6162E">
          <w:pPr>
            <w:pStyle w:val="9749ACD1376C41E39065385F505FC0A4"/>
          </w:pPr>
          <w:r>
            <w:t>Mi</w:t>
          </w:r>
        </w:p>
      </w:docPartBody>
    </w:docPart>
    <w:docPart>
      <w:docPartPr>
        <w:name w:val="13EF05BCEC0146109603EA29F00DC98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CE2D4CA-4373-4F9B-9BD9-B3744BA3F1F2}"/>
      </w:docPartPr>
      <w:docPartBody>
        <w:p w:rsidR="00000000" w:rsidRDefault="00F6162E">
          <w:pPr>
            <w:pStyle w:val="13EF05BCEC0146109603EA29F00DC986"/>
          </w:pPr>
          <w:r>
            <w:t>Do</w:t>
          </w:r>
        </w:p>
      </w:docPartBody>
    </w:docPart>
    <w:docPart>
      <w:docPartPr>
        <w:name w:val="ED6BA6F52F6246F499E30CB271D966F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5602F-18B4-4AA6-996F-3D7797E61AC2}"/>
      </w:docPartPr>
      <w:docPartBody>
        <w:p w:rsidR="00000000" w:rsidRDefault="00F6162E">
          <w:pPr>
            <w:pStyle w:val="ED6BA6F52F6246F499E30CB271D966F5"/>
          </w:pPr>
          <w:r>
            <w:t>Fr</w:t>
          </w:r>
        </w:p>
      </w:docPartBody>
    </w:docPart>
    <w:docPart>
      <w:docPartPr>
        <w:name w:val="B949CB997BA8495990440766B189770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8F781B-111D-42D7-97B2-79ADF7926B37}"/>
      </w:docPartPr>
      <w:docPartBody>
        <w:p w:rsidR="00000000" w:rsidRDefault="00F6162E">
          <w:pPr>
            <w:pStyle w:val="B949CB997BA8495990440766B189770F"/>
          </w:pPr>
          <w:r>
            <w:t>Sa</w:t>
          </w:r>
        </w:p>
      </w:docPartBody>
    </w:docPart>
    <w:docPart>
      <w:docPartPr>
        <w:name w:val="B0A6B65A62C74EA7BB786C56DA0F748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E0C7B94-91FC-4FD0-B575-54A4448A11BC}"/>
      </w:docPartPr>
      <w:docPartBody>
        <w:p w:rsidR="00000000" w:rsidRDefault="00F6162E">
          <w:pPr>
            <w:pStyle w:val="B0A6B65A62C74EA7BB786C56DA0F7482"/>
          </w:pPr>
          <w:r>
            <w:t>So</w:t>
          </w:r>
        </w:p>
      </w:docPartBody>
    </w:docPart>
    <w:docPart>
      <w:docPartPr>
        <w:name w:val="E1898A55319842E09A957533A537160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A0EB0DB-B5AF-4D70-8F4A-38B958DC4708}"/>
      </w:docPartPr>
      <w:docPartBody>
        <w:p w:rsidR="00000000" w:rsidRDefault="00F6162E">
          <w:pPr>
            <w:pStyle w:val="E1898A55319842E09A957533A537160F"/>
          </w:pPr>
          <w:r w:rsidRPr="00547690">
            <w:t>01</w:t>
          </w:r>
        </w:p>
      </w:docPartBody>
    </w:docPart>
    <w:docPart>
      <w:docPartPr>
        <w:name w:val="C8C582DF8F474FB08BD7A02761517C6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406BCE5-5158-4E3B-B33F-0480D38C0892}"/>
      </w:docPartPr>
      <w:docPartBody>
        <w:p w:rsidR="00000000" w:rsidRDefault="00F6162E">
          <w:pPr>
            <w:pStyle w:val="C8C582DF8F474FB08BD7A02761517C6F"/>
          </w:pPr>
          <w:r>
            <w:t>02</w:t>
          </w:r>
        </w:p>
      </w:docPartBody>
    </w:docPart>
    <w:docPart>
      <w:docPartPr>
        <w:name w:val="29E6935AA29F4252A5D37449A718B7B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336DAFD-0FBB-42AB-996F-7D64B63AC168}"/>
      </w:docPartPr>
      <w:docPartBody>
        <w:p w:rsidR="00000000" w:rsidRDefault="00F6162E">
          <w:pPr>
            <w:pStyle w:val="29E6935AA29F4252A5D37449A718B7B1"/>
          </w:pPr>
          <w:r>
            <w:t>03</w:t>
          </w:r>
        </w:p>
      </w:docPartBody>
    </w:docPart>
    <w:docPart>
      <w:docPartPr>
        <w:name w:val="03081AA5A9FE4CA29E55460E5E96089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79422ED-E5AB-4B1A-ADD9-5AB8A3FF5CAC}"/>
      </w:docPartPr>
      <w:docPartBody>
        <w:p w:rsidR="00000000" w:rsidRDefault="00F6162E">
          <w:pPr>
            <w:pStyle w:val="03081AA5A9FE4CA29E55460E5E960897"/>
          </w:pPr>
          <w:r>
            <w:t>04</w:t>
          </w:r>
        </w:p>
      </w:docPartBody>
    </w:docPart>
    <w:docPart>
      <w:docPartPr>
        <w:name w:val="FDBA15195D3B46DFAB63045DB988A25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46DBC5A-F8A3-4462-99CF-6E1E8ACEB5B5}"/>
      </w:docPartPr>
      <w:docPartBody>
        <w:p w:rsidR="00000000" w:rsidRDefault="00F6162E">
          <w:pPr>
            <w:pStyle w:val="FDBA15195D3B46DFAB63045DB988A254"/>
          </w:pPr>
          <w:r>
            <w:t>05</w:t>
          </w:r>
        </w:p>
      </w:docPartBody>
    </w:docPart>
    <w:docPart>
      <w:docPartPr>
        <w:name w:val="DE8AF39953CA4E7A9408323ADF46D9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D5ABA07-8257-44E7-8F42-620FCBB4D458}"/>
      </w:docPartPr>
      <w:docPartBody>
        <w:p w:rsidR="00000000" w:rsidRDefault="00F6162E">
          <w:pPr>
            <w:pStyle w:val="DE8AF39953CA4E7A9408323ADF46D9D7"/>
          </w:pPr>
          <w:r w:rsidRPr="00547690">
            <w:rPr>
              <w:rStyle w:val="Hervorhebung"/>
            </w:rPr>
            <w:t>06</w:t>
          </w:r>
        </w:p>
      </w:docPartBody>
    </w:docPart>
    <w:docPart>
      <w:docPartPr>
        <w:name w:val="864B54C9B8834C9398514A4895610F5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D1E7538-2762-42E3-8A26-6938AF6A57BD}"/>
      </w:docPartPr>
      <w:docPartBody>
        <w:p w:rsidR="00000000" w:rsidRDefault="00F6162E">
          <w:pPr>
            <w:pStyle w:val="864B54C9B8834C9398514A4895610F57"/>
          </w:pPr>
          <w:r>
            <w:rPr>
              <w:rStyle w:val="Hervorhebung"/>
            </w:rPr>
            <w:t>07</w:t>
          </w:r>
        </w:p>
      </w:docPartBody>
    </w:docPart>
    <w:docPart>
      <w:docPartPr>
        <w:name w:val="CD38B2B0003C41DF9079437CD5CEAD8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32BD52F-FEAF-4D62-B83F-4C522BA888CC}"/>
      </w:docPartPr>
      <w:docPartBody>
        <w:p w:rsidR="00000000" w:rsidRDefault="00F6162E">
          <w:pPr>
            <w:pStyle w:val="CD38B2B0003C41DF9079437CD5CEAD83"/>
          </w:pPr>
          <w:r w:rsidRPr="00547690">
            <w:t>08</w:t>
          </w:r>
        </w:p>
      </w:docPartBody>
    </w:docPart>
    <w:docPart>
      <w:docPartPr>
        <w:name w:val="258E502EC9E24F3191E5F15151BEA40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D59F8F7-6680-469F-BFC9-DC46E09D59BE}"/>
      </w:docPartPr>
      <w:docPartBody>
        <w:p w:rsidR="00000000" w:rsidRDefault="00F6162E">
          <w:pPr>
            <w:pStyle w:val="258E502EC9E24F3191E5F15151BEA401"/>
          </w:pPr>
          <w:r>
            <w:t>09</w:t>
          </w:r>
        </w:p>
      </w:docPartBody>
    </w:docPart>
    <w:docPart>
      <w:docPartPr>
        <w:name w:val="2D3450C6B76341CB9E80C5A9E2918A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1B01528-F167-496F-8BB1-70204AA6C383}"/>
      </w:docPartPr>
      <w:docPartBody>
        <w:p w:rsidR="00000000" w:rsidRDefault="00F6162E">
          <w:pPr>
            <w:pStyle w:val="2D3450C6B76341CB9E80C5A9E2918A5C"/>
          </w:pPr>
          <w:r>
            <w:t>10</w:t>
          </w:r>
        </w:p>
      </w:docPartBody>
    </w:docPart>
    <w:docPart>
      <w:docPartPr>
        <w:name w:val="5DC60F8CCC344C00A3FF45F7014E2D6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39A527E-3435-477C-A2C2-4863E23246F8}"/>
      </w:docPartPr>
      <w:docPartBody>
        <w:p w:rsidR="00000000" w:rsidRDefault="00F6162E">
          <w:pPr>
            <w:pStyle w:val="5DC60F8CCC344C00A3FF45F7014E2D62"/>
          </w:pPr>
          <w:r>
            <w:t>11</w:t>
          </w:r>
        </w:p>
      </w:docPartBody>
    </w:docPart>
    <w:docPart>
      <w:docPartPr>
        <w:name w:val="060C2205B3BF4BB0A43C1DD279CDA50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93B8ECD-D755-4880-AD88-8A8257DC1B59}"/>
      </w:docPartPr>
      <w:docPartBody>
        <w:p w:rsidR="00000000" w:rsidRDefault="00F6162E">
          <w:pPr>
            <w:pStyle w:val="060C2205B3BF4BB0A43C1DD279CDA508"/>
          </w:pPr>
          <w:r>
            <w:t>12</w:t>
          </w:r>
        </w:p>
      </w:docPartBody>
    </w:docPart>
    <w:docPart>
      <w:docPartPr>
        <w:name w:val="401B5C99595D44F89F84786BAFFA19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6DCFD01-1C7F-4CD9-B758-F1B11BE75548}"/>
      </w:docPartPr>
      <w:docPartBody>
        <w:p w:rsidR="00000000" w:rsidRDefault="00F6162E">
          <w:pPr>
            <w:pStyle w:val="401B5C99595D44F89F84786BAFFA1933"/>
          </w:pPr>
          <w:r w:rsidRPr="00547690">
            <w:rPr>
              <w:rStyle w:val="Hervorhebung"/>
            </w:rPr>
            <w:t>13</w:t>
          </w:r>
        </w:p>
      </w:docPartBody>
    </w:docPart>
    <w:docPart>
      <w:docPartPr>
        <w:name w:val="FD6792D8B04F458EBBEDA24B82F3075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FA4F380-ABBB-4229-8FE3-C16AB73AF31E}"/>
      </w:docPartPr>
      <w:docPartBody>
        <w:p w:rsidR="00000000" w:rsidRDefault="00F6162E">
          <w:pPr>
            <w:pStyle w:val="FD6792D8B04F458EBBEDA24B82F30757"/>
          </w:pPr>
          <w:r>
            <w:rPr>
              <w:rStyle w:val="Hervorhebung"/>
            </w:rPr>
            <w:t>14</w:t>
          </w:r>
        </w:p>
      </w:docPartBody>
    </w:docPart>
    <w:docPart>
      <w:docPartPr>
        <w:name w:val="77C6EAA676E648FB8E2A2D138425FD1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B0CB791-E112-4FED-9D9E-777DD1D3483E}"/>
      </w:docPartPr>
      <w:docPartBody>
        <w:p w:rsidR="00000000" w:rsidRDefault="00F6162E">
          <w:pPr>
            <w:pStyle w:val="77C6EAA676E648FB8E2A2D138425FD1C"/>
          </w:pPr>
          <w:r>
            <w:rPr>
              <w:noProof/>
            </w:rPr>
            <w:t>Tippen Sie hier, um Text zu ersetzen.</w:t>
          </w:r>
        </w:p>
      </w:docPartBody>
    </w:docPart>
    <w:docPart>
      <w:docPartPr>
        <w:name w:val="6F4077285BD444589BE5170515AAD1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4EACAC-EC2E-4342-B84F-33CA37B5BC9A}"/>
      </w:docPartPr>
      <w:docPartBody>
        <w:p w:rsidR="00000000" w:rsidRDefault="00F6162E">
          <w:pPr>
            <w:pStyle w:val="6F4077285BD444589BE5170515AAD1D7"/>
          </w:pPr>
          <w:r w:rsidRPr="00547690">
            <w:t>15</w:t>
          </w:r>
        </w:p>
      </w:docPartBody>
    </w:docPart>
    <w:docPart>
      <w:docPartPr>
        <w:name w:val="35A25474454A423290D8287E57BE4A8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8BBC87-1ACC-4120-B077-C7E1F8C722E7}"/>
      </w:docPartPr>
      <w:docPartBody>
        <w:p w:rsidR="00000000" w:rsidRDefault="00F6162E">
          <w:pPr>
            <w:pStyle w:val="35A25474454A423290D8287E57BE4A88"/>
          </w:pPr>
          <w:r>
            <w:t>16</w:t>
          </w:r>
        </w:p>
      </w:docPartBody>
    </w:docPart>
    <w:docPart>
      <w:docPartPr>
        <w:name w:val="9E9738C2CA4D45BFB0349E63B71FB9A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BAEAA1E-BA4A-4FB4-8AE4-1B43E88F51B2}"/>
      </w:docPartPr>
      <w:docPartBody>
        <w:p w:rsidR="00000000" w:rsidRDefault="00F6162E">
          <w:pPr>
            <w:pStyle w:val="9E9738C2CA4D45BFB0349E63B71FB9A6"/>
          </w:pPr>
          <w:r>
            <w:t>17</w:t>
          </w:r>
        </w:p>
      </w:docPartBody>
    </w:docPart>
    <w:docPart>
      <w:docPartPr>
        <w:name w:val="62716E32C3B3409F91E0F3B67A4EB62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176CCE7-9510-4A22-A7E2-17A42E6528D2}"/>
      </w:docPartPr>
      <w:docPartBody>
        <w:p w:rsidR="00000000" w:rsidRDefault="00F6162E">
          <w:pPr>
            <w:pStyle w:val="62716E32C3B3409F91E0F3B67A4EB62E"/>
          </w:pPr>
          <w:r>
            <w:t>18</w:t>
          </w:r>
        </w:p>
      </w:docPartBody>
    </w:docPart>
    <w:docPart>
      <w:docPartPr>
        <w:name w:val="2E3E251B0EDA4CEDBFE67C9DB1599D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B3D3DB8-FA4D-4001-860B-9DBBF7BE8BF6}"/>
      </w:docPartPr>
      <w:docPartBody>
        <w:p w:rsidR="00000000" w:rsidRDefault="00F6162E">
          <w:pPr>
            <w:pStyle w:val="2E3E251B0EDA4CEDBFE67C9DB1599D9C"/>
          </w:pPr>
          <w:r>
            <w:t>19</w:t>
          </w:r>
        </w:p>
      </w:docPartBody>
    </w:docPart>
    <w:docPart>
      <w:docPartPr>
        <w:name w:val="404537CE8D344D75A78D142D8CE0D4D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FC621E7-E91F-40FD-96CE-6CE367ED1D15}"/>
      </w:docPartPr>
      <w:docPartBody>
        <w:p w:rsidR="00000000" w:rsidRDefault="00F6162E">
          <w:pPr>
            <w:pStyle w:val="404537CE8D344D75A78D142D8CE0D4D3"/>
          </w:pPr>
          <w:r w:rsidRPr="00547690">
            <w:rPr>
              <w:rStyle w:val="Hervorhebung"/>
            </w:rPr>
            <w:t>20</w:t>
          </w:r>
        </w:p>
      </w:docPartBody>
    </w:docPart>
    <w:docPart>
      <w:docPartPr>
        <w:name w:val="A7F1891542624396954AD31EAB47CE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BDA1023-12E0-4E98-BC9D-DB227069BFAC}"/>
      </w:docPartPr>
      <w:docPartBody>
        <w:p w:rsidR="00000000" w:rsidRDefault="00F6162E">
          <w:pPr>
            <w:pStyle w:val="A7F1891542624396954AD31EAB47CE39"/>
          </w:pPr>
          <w:r>
            <w:rPr>
              <w:rStyle w:val="Hervorhebung"/>
            </w:rPr>
            <w:t>21</w:t>
          </w:r>
        </w:p>
      </w:docPartBody>
    </w:docPart>
    <w:docPart>
      <w:docPartPr>
        <w:name w:val="64D751C710424DBE9493314C8FFC9BB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7FD22D8-F816-49C9-A411-3EAD1D3AB7D2}"/>
      </w:docPartPr>
      <w:docPartBody>
        <w:p w:rsidR="00000000" w:rsidRDefault="00F6162E">
          <w:pPr>
            <w:pStyle w:val="64D751C710424DBE9493314C8FFC9BB3"/>
          </w:pPr>
          <w:r w:rsidRPr="00547690">
            <w:t>22</w:t>
          </w:r>
        </w:p>
      </w:docPartBody>
    </w:docPart>
    <w:docPart>
      <w:docPartPr>
        <w:name w:val="FF6E116EC2424FE9B3A15D700D6310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9F03422-D01B-4665-9D44-3EE29647519E}"/>
      </w:docPartPr>
      <w:docPartBody>
        <w:p w:rsidR="00000000" w:rsidRDefault="00F6162E">
          <w:pPr>
            <w:pStyle w:val="FF6E116EC2424FE9B3A15D700D6310AF"/>
          </w:pPr>
          <w:r>
            <w:t>23</w:t>
          </w:r>
        </w:p>
      </w:docPartBody>
    </w:docPart>
    <w:docPart>
      <w:docPartPr>
        <w:name w:val="719B41502AAA4BE89004CC7549D20D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55AF842-C5A1-4613-89F8-120BA4F265EF}"/>
      </w:docPartPr>
      <w:docPartBody>
        <w:p w:rsidR="00000000" w:rsidRDefault="00F6162E">
          <w:pPr>
            <w:pStyle w:val="719B41502AAA4BE89004CC7549D20D5C"/>
          </w:pPr>
          <w:r>
            <w:t>24</w:t>
          </w:r>
        </w:p>
      </w:docPartBody>
    </w:docPart>
    <w:docPart>
      <w:docPartPr>
        <w:name w:val="6D68C5E28D68480A9A12B223E6F6D6F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419BCEF-B38F-46E8-9B49-388C34DA8F09}"/>
      </w:docPartPr>
      <w:docPartBody>
        <w:p w:rsidR="00000000" w:rsidRDefault="00F6162E">
          <w:pPr>
            <w:pStyle w:val="6D68C5E28D68480A9A12B223E6F6D6F7"/>
          </w:pPr>
          <w:r>
            <w:t>25</w:t>
          </w:r>
        </w:p>
      </w:docPartBody>
    </w:docPart>
    <w:docPart>
      <w:docPartPr>
        <w:name w:val="9F0A4174EFB543C1ACAA7104269191A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77885A4-5FD3-45D1-AC57-BFDDC9B9990F}"/>
      </w:docPartPr>
      <w:docPartBody>
        <w:p w:rsidR="00000000" w:rsidRDefault="00F6162E">
          <w:pPr>
            <w:pStyle w:val="9F0A4174EFB543C1ACAA7104269191A6"/>
          </w:pPr>
          <w:r>
            <w:t>26</w:t>
          </w:r>
        </w:p>
      </w:docPartBody>
    </w:docPart>
    <w:docPart>
      <w:docPartPr>
        <w:name w:val="7E1B7085910A4A1B90C0B7A83F24965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09B8B25-5CC2-4F08-AB12-8070B9296E58}"/>
      </w:docPartPr>
      <w:docPartBody>
        <w:p w:rsidR="00000000" w:rsidRDefault="00F6162E">
          <w:pPr>
            <w:pStyle w:val="7E1B7085910A4A1B90C0B7A83F249655"/>
          </w:pPr>
          <w:r w:rsidRPr="00547690">
            <w:rPr>
              <w:rStyle w:val="Hervorhebung"/>
            </w:rPr>
            <w:t>27</w:t>
          </w:r>
        </w:p>
      </w:docPartBody>
    </w:docPart>
    <w:docPart>
      <w:docPartPr>
        <w:name w:val="BBB2F65E3CE74364AFEC17BD5A93972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1DE3E32-9399-4001-A418-140E6709A965}"/>
      </w:docPartPr>
      <w:docPartBody>
        <w:p w:rsidR="00000000" w:rsidRDefault="00F6162E">
          <w:pPr>
            <w:pStyle w:val="BBB2F65E3CE74364AFEC17BD5A939723"/>
          </w:pPr>
          <w:r>
            <w:rPr>
              <w:rStyle w:val="Hervorhebung"/>
            </w:rPr>
            <w:t>28</w:t>
          </w:r>
        </w:p>
      </w:docPartBody>
    </w:docPart>
    <w:docPart>
      <w:docPartPr>
        <w:name w:val="9C8246AAD11446B2B754E71E6466127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5BF3A9-2DA7-4FAE-ACAC-894658E03E67}"/>
      </w:docPartPr>
      <w:docPartBody>
        <w:p w:rsidR="00000000" w:rsidRDefault="00F6162E">
          <w:pPr>
            <w:pStyle w:val="9C8246AAD11446B2B754E71E64661272"/>
          </w:pPr>
          <w:r w:rsidRPr="00547690">
            <w:t>29</w:t>
          </w:r>
        </w:p>
      </w:docPartBody>
    </w:docPart>
    <w:docPart>
      <w:docPartPr>
        <w:name w:val="8832C4BDA54A43BDA194D00DCACC4AD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C6BA92E-D083-48C1-93F2-0012EB43BEFC}"/>
      </w:docPartPr>
      <w:docPartBody>
        <w:p w:rsidR="00000000" w:rsidRDefault="00F6162E">
          <w:pPr>
            <w:pStyle w:val="8832C4BDA54A43BDA194D00DCACC4ADE"/>
          </w:pPr>
          <w:r>
            <w:t>30</w:t>
          </w:r>
        </w:p>
      </w:docPartBody>
    </w:docPart>
    <w:docPart>
      <w:docPartPr>
        <w:name w:val="0FA218CA9DD845D7A54973D771F52D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FBB3564-5816-48A9-BEA3-0B2CEA1B26EB}"/>
      </w:docPartPr>
      <w:docPartBody>
        <w:p w:rsidR="00000000" w:rsidRDefault="00F6162E">
          <w:pPr>
            <w:pStyle w:val="0FA218CA9DD845D7A54973D771F52DC2"/>
          </w:pPr>
          <w:r>
            <w:t>31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62E"/>
    <w:rsid w:val="00F6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9CE3C3E60BC84EFDAA678A007F2CF0AD">
    <w:name w:val="9CE3C3E60BC84EFDAA678A007F2CF0AD"/>
  </w:style>
  <w:style w:type="character" w:styleId="Hervorhebung">
    <w:name w:val="Emphasis"/>
    <w:basedOn w:val="Absatz-Standardschriftart"/>
    <w:uiPriority w:val="20"/>
    <w:unhideWhenUsed/>
    <w:qFormat/>
    <w:rPr>
      <w:color w:val="5B9BD5" w:themeColor="accent1"/>
    </w:rPr>
  </w:style>
  <w:style w:type="paragraph" w:customStyle="1" w:styleId="F6C7D9A8C934441084876161D8941E75">
    <w:name w:val="F6C7D9A8C934441084876161D8941E75"/>
  </w:style>
  <w:style w:type="paragraph" w:customStyle="1" w:styleId="3D5F7B4FDD5E429CABA655B542BF745E">
    <w:name w:val="3D5F7B4FDD5E429CABA655B542BF745E"/>
  </w:style>
  <w:style w:type="paragraph" w:customStyle="1" w:styleId="FA2835102A5745C88C07EE31765B083F">
    <w:name w:val="FA2835102A5745C88C07EE31765B083F"/>
  </w:style>
  <w:style w:type="paragraph" w:customStyle="1" w:styleId="9749ACD1376C41E39065385F505FC0A4">
    <w:name w:val="9749ACD1376C41E39065385F505FC0A4"/>
  </w:style>
  <w:style w:type="paragraph" w:customStyle="1" w:styleId="13EF05BCEC0146109603EA29F00DC986">
    <w:name w:val="13EF05BCEC0146109603EA29F00DC986"/>
  </w:style>
  <w:style w:type="paragraph" w:customStyle="1" w:styleId="ED6BA6F52F6246F499E30CB271D966F5">
    <w:name w:val="ED6BA6F52F6246F499E30CB271D966F5"/>
  </w:style>
  <w:style w:type="paragraph" w:customStyle="1" w:styleId="B949CB997BA8495990440766B189770F">
    <w:name w:val="B949CB997BA8495990440766B189770F"/>
  </w:style>
  <w:style w:type="paragraph" w:customStyle="1" w:styleId="B0A6B65A62C74EA7BB786C56DA0F7482">
    <w:name w:val="B0A6B65A62C74EA7BB786C56DA0F7482"/>
  </w:style>
  <w:style w:type="paragraph" w:customStyle="1" w:styleId="E1898A55319842E09A957533A537160F">
    <w:name w:val="E1898A55319842E09A957533A537160F"/>
  </w:style>
  <w:style w:type="paragraph" w:customStyle="1" w:styleId="C8C582DF8F474FB08BD7A02761517C6F">
    <w:name w:val="C8C582DF8F474FB08BD7A02761517C6F"/>
  </w:style>
  <w:style w:type="paragraph" w:customStyle="1" w:styleId="29E6935AA29F4252A5D37449A718B7B1">
    <w:name w:val="29E6935AA29F4252A5D37449A718B7B1"/>
  </w:style>
  <w:style w:type="paragraph" w:customStyle="1" w:styleId="03081AA5A9FE4CA29E55460E5E960897">
    <w:name w:val="03081AA5A9FE4CA29E55460E5E960897"/>
  </w:style>
  <w:style w:type="paragraph" w:customStyle="1" w:styleId="FDBA15195D3B46DFAB63045DB988A254">
    <w:name w:val="FDBA15195D3B46DFAB63045DB988A254"/>
  </w:style>
  <w:style w:type="paragraph" w:customStyle="1" w:styleId="DE8AF39953CA4E7A9408323ADF46D9D7">
    <w:name w:val="DE8AF39953CA4E7A9408323ADF46D9D7"/>
  </w:style>
  <w:style w:type="paragraph" w:customStyle="1" w:styleId="864B54C9B8834C9398514A4895610F57">
    <w:name w:val="864B54C9B8834C9398514A4895610F57"/>
  </w:style>
  <w:style w:type="paragraph" w:customStyle="1" w:styleId="CD38B2B0003C41DF9079437CD5CEAD83">
    <w:name w:val="CD38B2B0003C41DF9079437CD5CEAD83"/>
  </w:style>
  <w:style w:type="paragraph" w:customStyle="1" w:styleId="258E502EC9E24F3191E5F15151BEA401">
    <w:name w:val="258E502EC9E24F3191E5F15151BEA401"/>
  </w:style>
  <w:style w:type="paragraph" w:customStyle="1" w:styleId="2D3450C6B76341CB9E80C5A9E2918A5C">
    <w:name w:val="2D3450C6B76341CB9E80C5A9E2918A5C"/>
  </w:style>
  <w:style w:type="paragraph" w:customStyle="1" w:styleId="5DC60F8CCC344C00A3FF45F7014E2D62">
    <w:name w:val="5DC60F8CCC344C00A3FF45F7014E2D62"/>
  </w:style>
  <w:style w:type="paragraph" w:customStyle="1" w:styleId="060C2205B3BF4BB0A43C1DD279CDA508">
    <w:name w:val="060C2205B3BF4BB0A43C1DD279CDA508"/>
  </w:style>
  <w:style w:type="paragraph" w:customStyle="1" w:styleId="401B5C99595D44F89F84786BAFFA1933">
    <w:name w:val="401B5C99595D44F89F84786BAFFA1933"/>
  </w:style>
  <w:style w:type="paragraph" w:customStyle="1" w:styleId="FD6792D8B04F458EBBEDA24B82F30757">
    <w:name w:val="FD6792D8B04F458EBBEDA24B82F30757"/>
  </w:style>
  <w:style w:type="paragraph" w:customStyle="1" w:styleId="77C6EAA676E648FB8E2A2D138425FD1C">
    <w:name w:val="77C6EAA676E648FB8E2A2D138425FD1C"/>
  </w:style>
  <w:style w:type="paragraph" w:customStyle="1" w:styleId="6F4077285BD444589BE5170515AAD1D7">
    <w:name w:val="6F4077285BD444589BE5170515AAD1D7"/>
  </w:style>
  <w:style w:type="paragraph" w:customStyle="1" w:styleId="35A25474454A423290D8287E57BE4A88">
    <w:name w:val="35A25474454A423290D8287E57BE4A88"/>
  </w:style>
  <w:style w:type="paragraph" w:customStyle="1" w:styleId="9E9738C2CA4D45BFB0349E63B71FB9A6">
    <w:name w:val="9E9738C2CA4D45BFB0349E63B71FB9A6"/>
  </w:style>
  <w:style w:type="paragraph" w:customStyle="1" w:styleId="62716E32C3B3409F91E0F3B67A4EB62E">
    <w:name w:val="62716E32C3B3409F91E0F3B67A4EB62E"/>
  </w:style>
  <w:style w:type="paragraph" w:customStyle="1" w:styleId="2E3E251B0EDA4CEDBFE67C9DB1599D9C">
    <w:name w:val="2E3E251B0EDA4CEDBFE67C9DB1599D9C"/>
  </w:style>
  <w:style w:type="paragraph" w:customStyle="1" w:styleId="404537CE8D344D75A78D142D8CE0D4D3">
    <w:name w:val="404537CE8D344D75A78D142D8CE0D4D3"/>
  </w:style>
  <w:style w:type="paragraph" w:customStyle="1" w:styleId="A7F1891542624396954AD31EAB47CE39">
    <w:name w:val="A7F1891542624396954AD31EAB47CE39"/>
  </w:style>
  <w:style w:type="paragraph" w:customStyle="1" w:styleId="64D751C710424DBE9493314C8FFC9BB3">
    <w:name w:val="64D751C710424DBE9493314C8FFC9BB3"/>
  </w:style>
  <w:style w:type="paragraph" w:customStyle="1" w:styleId="FF6E116EC2424FE9B3A15D700D6310AF">
    <w:name w:val="FF6E116EC2424FE9B3A15D700D6310AF"/>
  </w:style>
  <w:style w:type="paragraph" w:customStyle="1" w:styleId="719B41502AAA4BE89004CC7549D20D5C">
    <w:name w:val="719B41502AAA4BE89004CC7549D20D5C"/>
  </w:style>
  <w:style w:type="paragraph" w:customStyle="1" w:styleId="6D68C5E28D68480A9A12B223E6F6D6F7">
    <w:name w:val="6D68C5E28D68480A9A12B223E6F6D6F7"/>
  </w:style>
  <w:style w:type="paragraph" w:customStyle="1" w:styleId="9F0A4174EFB543C1ACAA7104269191A6">
    <w:name w:val="9F0A4174EFB543C1ACAA7104269191A6"/>
  </w:style>
  <w:style w:type="paragraph" w:customStyle="1" w:styleId="7E1B7085910A4A1B90C0B7A83F249655">
    <w:name w:val="7E1B7085910A4A1B90C0B7A83F249655"/>
  </w:style>
  <w:style w:type="paragraph" w:customStyle="1" w:styleId="BBB2F65E3CE74364AFEC17BD5A939723">
    <w:name w:val="BBB2F65E3CE74364AFEC17BD5A939723"/>
  </w:style>
  <w:style w:type="paragraph" w:customStyle="1" w:styleId="9C8246AAD11446B2B754E71E64661272">
    <w:name w:val="9C8246AAD11446B2B754E71E64661272"/>
  </w:style>
  <w:style w:type="paragraph" w:customStyle="1" w:styleId="8832C4BDA54A43BDA194D00DCACC4ADE">
    <w:name w:val="8832C4BDA54A43BDA194D00DCACC4ADE"/>
  </w:style>
  <w:style w:type="paragraph" w:customStyle="1" w:styleId="0FA218CA9DD845D7A54973D771F52DC2">
    <w:name w:val="0FA218CA9DD845D7A54973D771F52D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0">
      <a:dk1>
        <a:sysClr val="windowText" lastClr="000000"/>
      </a:dk1>
      <a:lt1>
        <a:sysClr val="window" lastClr="FFFFFF"/>
      </a:lt1>
      <a:dk2>
        <a:srgbClr val="232F34"/>
      </a:dk2>
      <a:lt2>
        <a:srgbClr val="FAF5EE"/>
      </a:lt2>
      <a:accent1>
        <a:srgbClr val="C5882B"/>
      </a:accent1>
      <a:accent2>
        <a:srgbClr val="337D8F"/>
      </a:accent2>
      <a:accent3>
        <a:srgbClr val="B55C40"/>
      </a:accent3>
      <a:accent4>
        <a:srgbClr val="78822B"/>
      </a:accent4>
      <a:accent5>
        <a:srgbClr val="DBBA4F"/>
      </a:accent5>
      <a:accent6>
        <a:srgbClr val="A3597A"/>
      </a:accent6>
      <a:hlink>
        <a:srgbClr val="2BB0B5"/>
      </a:hlink>
      <a:folHlink>
        <a:srgbClr val="B569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Kalender.dotx</Template>
  <TotalTime>0</TotalTime>
  <Pages>1</Pages>
  <Words>42</Words>
  <Characters>267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Franz</dc:creator>
  <cp:keywords/>
  <dc:description/>
  <cp:lastModifiedBy>Christopher Franz</cp:lastModifiedBy>
  <cp:revision>1</cp:revision>
  <dcterms:created xsi:type="dcterms:W3CDTF">2018-06-22T08:14:00Z</dcterms:created>
  <dcterms:modified xsi:type="dcterms:W3CDTF">2018-06-22T08:15:00Z</dcterms:modified>
</cp:coreProperties>
</file>